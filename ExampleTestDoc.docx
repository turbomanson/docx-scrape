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230E" w14:textId="77777777" w:rsidR="004D5868" w:rsidRPr="00EE24D8" w:rsidRDefault="004D5868" w:rsidP="00643B51">
      <w:pPr>
        <w:pStyle w:val="Heading1"/>
        <w:ind w:left="360" w:hanging="360"/>
        <w:rPr>
          <w:color w:val="7030A0"/>
          <w:sz w:val="28"/>
          <w:lang w:val="haw-US"/>
        </w:rPr>
      </w:pPr>
      <w:r w:rsidRPr="00EE24D8">
        <w:rPr>
          <w:color w:val="7030A0"/>
          <w:sz w:val="28"/>
          <w:lang w:val="haw-US"/>
        </w:rPr>
        <w:t xml:space="preserve">Program </w:t>
      </w:r>
      <w:r w:rsidR="00AB30C3" w:rsidRPr="00EE24D8">
        <w:rPr>
          <w:color w:val="7030A0"/>
          <w:sz w:val="28"/>
          <w:lang w:val="haw-US"/>
        </w:rPr>
        <w:t>Identifying Information</w:t>
      </w:r>
    </w:p>
    <w:p w14:paraId="18B2D10B" w14:textId="77777777" w:rsidR="005D6999" w:rsidRPr="003E0EFC" w:rsidRDefault="005D6999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Kīpuka Name: </w:t>
      </w:r>
      <w:r w:rsidR="004542C5" w:rsidRPr="003E0EFC">
        <w:rPr>
          <w:color w:val="000000"/>
          <w:sz w:val="22"/>
          <w:szCs w:val="22"/>
          <w:lang w:val="haw-US"/>
        </w:rPr>
        <w:fldChar w:fldCharType="begin">
          <w:ffData>
            <w:name w:val="KīpukaName"/>
            <w:enabled/>
            <w:calcOnExit w:val="0"/>
            <w:ddList>
              <w:result w:val="6"/>
              <w:listEntry w:val="(select one)"/>
              <w:listEntry w:val="Haleʻaha"/>
              <w:listEntry w:val="Hilo"/>
              <w:listEntry w:val="Honolulu"/>
              <w:listEntry w:val="Kauaʻi"/>
              <w:listEntry w:val="Koʻolaupoko"/>
              <w:listEntry w:val="Liliʻuonamoku"/>
              <w:listEntry w:val="Maui"/>
              <w:listEntry w:val="Molokai"/>
              <w:listEntry w:val="Namahana"/>
              <w:listEntry w:val="Puʻuwai"/>
              <w:listEntry w:val="Waiʻanae"/>
            </w:ddList>
          </w:ffData>
        </w:fldChar>
      </w:r>
      <w:bookmarkStart w:id="0" w:name="KīpukaName"/>
      <w:r w:rsidR="004542C5" w:rsidRPr="003E0EFC">
        <w:rPr>
          <w:color w:val="000000"/>
          <w:sz w:val="22"/>
          <w:szCs w:val="22"/>
          <w:lang w:val="haw-US"/>
        </w:rPr>
        <w:instrText xml:space="preserve"> FORMDROPDOWN </w:instrText>
      </w:r>
      <w:r w:rsidR="009E38CD" w:rsidRPr="003E0EFC">
        <w:rPr>
          <w:color w:val="000000"/>
          <w:sz w:val="22"/>
          <w:szCs w:val="22"/>
          <w:lang w:val="haw-US"/>
        </w:rPr>
      </w:r>
      <w:r w:rsidR="009E38CD" w:rsidRPr="003E0EFC">
        <w:rPr>
          <w:color w:val="000000"/>
          <w:sz w:val="22"/>
          <w:szCs w:val="22"/>
          <w:lang w:val="haw-US"/>
        </w:rPr>
        <w:fldChar w:fldCharType="separate"/>
      </w:r>
      <w:r w:rsidR="004542C5" w:rsidRPr="003E0EFC">
        <w:rPr>
          <w:color w:val="000000"/>
          <w:sz w:val="22"/>
          <w:szCs w:val="22"/>
          <w:lang w:val="haw-US"/>
        </w:rPr>
        <w:fldChar w:fldCharType="end"/>
      </w:r>
      <w:bookmarkEnd w:id="0"/>
    </w:p>
    <w:p w14:paraId="1F0A42BA" w14:textId="24F36363" w:rsidR="00536B82" w:rsidRPr="003E0EFC" w:rsidRDefault="00536B82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Program Name: </w:t>
      </w:r>
      <w:r w:rsidR="00D97A6C" w:rsidRPr="003E0EFC">
        <w:rPr>
          <w:color w:val="000000"/>
          <w:sz w:val="22"/>
          <w:szCs w:val="22"/>
          <w:lang w:val="haw-US"/>
        </w:rPr>
        <w:fldChar w:fldCharType="begin">
          <w:ffData>
            <w:name w:val="ProgramName"/>
            <w:enabled/>
            <w:calcOnExit w:val="0"/>
            <w:textInput>
              <w:default w:val="Enter Program Name"/>
            </w:textInput>
          </w:ffData>
        </w:fldChar>
      </w:r>
      <w:bookmarkStart w:id="1" w:name="ProgramName"/>
      <w:r w:rsidR="00D97A6C" w:rsidRPr="003E0EFC">
        <w:rPr>
          <w:color w:val="000000"/>
          <w:sz w:val="22"/>
          <w:szCs w:val="22"/>
          <w:lang w:val="haw-US"/>
        </w:rPr>
        <w:instrText xml:space="preserve"> FORMTEXT </w:instrText>
      </w:r>
      <w:r w:rsidR="00D97A6C" w:rsidRPr="003E0EFC">
        <w:rPr>
          <w:color w:val="000000"/>
          <w:sz w:val="22"/>
          <w:szCs w:val="22"/>
          <w:lang w:val="haw-US"/>
        </w:rPr>
      </w:r>
      <w:r w:rsidR="00D97A6C" w:rsidRPr="003E0EFC">
        <w:rPr>
          <w:color w:val="000000"/>
          <w:sz w:val="22"/>
          <w:szCs w:val="22"/>
          <w:lang w:val="haw-US"/>
        </w:rPr>
        <w:fldChar w:fldCharType="separate"/>
      </w:r>
      <w:r w:rsidR="004C54FA" w:rsidRPr="003E0EFC">
        <w:rPr>
          <w:noProof/>
          <w:color w:val="000000"/>
          <w:sz w:val="22"/>
          <w:szCs w:val="22"/>
        </w:rPr>
        <w:t>Data Test Program</w:t>
      </w:r>
      <w:r w:rsidR="00D97A6C" w:rsidRPr="003E0EFC">
        <w:rPr>
          <w:color w:val="000000"/>
          <w:sz w:val="22"/>
          <w:szCs w:val="22"/>
          <w:lang w:val="haw-US"/>
        </w:rPr>
        <w:fldChar w:fldCharType="end"/>
      </w:r>
      <w:bookmarkEnd w:id="1"/>
    </w:p>
    <w:p w14:paraId="67AEA818" w14:textId="77777777" w:rsidR="009B05CF" w:rsidRPr="003E0EFC" w:rsidRDefault="009B05CF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Program Identifier: </w:t>
      </w:r>
      <w:r w:rsidR="00D97A6C" w:rsidRPr="003E0EFC">
        <w:rPr>
          <w:color w:val="000000"/>
          <w:sz w:val="22"/>
          <w:szCs w:val="22"/>
          <w:lang w:val="haw-US"/>
        </w:rPr>
        <w:fldChar w:fldCharType="begin">
          <w:ffData>
            <w:name w:val="ProgramID"/>
            <w:enabled/>
            <w:calcOnExit w:val="0"/>
            <w:textInput>
              <w:default w:val="To be completed after program is entered in Hoʻokele"/>
            </w:textInput>
          </w:ffData>
        </w:fldChar>
      </w:r>
      <w:bookmarkStart w:id="2" w:name="ProgramID"/>
      <w:r w:rsidR="00D97A6C" w:rsidRPr="003E0EFC">
        <w:rPr>
          <w:color w:val="000000"/>
          <w:sz w:val="22"/>
          <w:szCs w:val="22"/>
          <w:lang w:val="haw-US"/>
        </w:rPr>
        <w:instrText xml:space="preserve"> FORMTEXT </w:instrText>
      </w:r>
      <w:r w:rsidR="00D97A6C" w:rsidRPr="003E0EFC">
        <w:rPr>
          <w:color w:val="000000"/>
          <w:sz w:val="22"/>
          <w:szCs w:val="22"/>
          <w:lang w:val="haw-US"/>
        </w:rPr>
      </w:r>
      <w:r w:rsidR="00D97A6C" w:rsidRPr="003E0EFC">
        <w:rPr>
          <w:color w:val="000000"/>
          <w:sz w:val="22"/>
          <w:szCs w:val="22"/>
          <w:lang w:val="haw-US"/>
        </w:rPr>
        <w:fldChar w:fldCharType="separate"/>
      </w:r>
      <w:r w:rsidR="004C54FA" w:rsidRPr="003E0EFC">
        <w:rPr>
          <w:noProof/>
          <w:color w:val="000000"/>
          <w:sz w:val="22"/>
          <w:szCs w:val="22"/>
        </w:rPr>
        <w:t>Cx3b55gT45dS38</w:t>
      </w:r>
      <w:r w:rsidR="00D97A6C" w:rsidRPr="003E0EFC">
        <w:rPr>
          <w:color w:val="000000"/>
          <w:sz w:val="22"/>
          <w:szCs w:val="22"/>
          <w:lang w:val="haw-US"/>
        </w:rPr>
        <w:fldChar w:fldCharType="end"/>
      </w:r>
      <w:bookmarkEnd w:id="2"/>
    </w:p>
    <w:p w14:paraId="32738859" w14:textId="77777777" w:rsidR="00AB30C3" w:rsidRPr="003E0EFC" w:rsidRDefault="00AB30C3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Strand: </w:t>
      </w:r>
      <w:r w:rsidR="004542C5" w:rsidRPr="003E0EFC">
        <w:rPr>
          <w:color w:val="000000"/>
          <w:sz w:val="22"/>
          <w:szCs w:val="22"/>
          <w:lang w:val="haw-US"/>
        </w:rPr>
        <w:fldChar w:fldCharType="begin">
          <w:ffData>
            <w:name w:val="Strand"/>
            <w:enabled/>
            <w:calcOnExit w:val="0"/>
            <w:ddList>
              <w:result w:val="1"/>
              <w:listEntry w:val="(select one)"/>
              <w:listEntry w:val="Operations"/>
              <w:listEntry w:val="SCCI"/>
              <w:listEntry w:val="Social Services"/>
              <w:listEntry w:val="Youth Development"/>
            </w:ddList>
          </w:ffData>
        </w:fldChar>
      </w:r>
      <w:bookmarkStart w:id="3" w:name="Strand"/>
      <w:r w:rsidR="004542C5" w:rsidRPr="003E0EFC">
        <w:rPr>
          <w:color w:val="000000"/>
          <w:sz w:val="22"/>
          <w:szCs w:val="22"/>
          <w:lang w:val="haw-US"/>
        </w:rPr>
        <w:instrText xml:space="preserve"> FORMDROPDOWN </w:instrText>
      </w:r>
      <w:r w:rsidR="009E38CD" w:rsidRPr="003E0EFC">
        <w:rPr>
          <w:color w:val="000000"/>
          <w:sz w:val="22"/>
          <w:szCs w:val="22"/>
          <w:lang w:val="haw-US"/>
        </w:rPr>
      </w:r>
      <w:r w:rsidR="009E38CD" w:rsidRPr="003E0EFC">
        <w:rPr>
          <w:color w:val="000000"/>
          <w:sz w:val="22"/>
          <w:szCs w:val="22"/>
          <w:lang w:val="haw-US"/>
        </w:rPr>
        <w:fldChar w:fldCharType="separate"/>
      </w:r>
      <w:r w:rsidR="004542C5" w:rsidRPr="003E0EFC">
        <w:rPr>
          <w:color w:val="000000"/>
          <w:sz w:val="22"/>
          <w:szCs w:val="22"/>
          <w:lang w:val="haw-US"/>
        </w:rPr>
        <w:fldChar w:fldCharType="end"/>
      </w:r>
      <w:bookmarkEnd w:id="3"/>
    </w:p>
    <w:p w14:paraId="154279D4" w14:textId="77777777" w:rsidR="002E1426" w:rsidRPr="003E0EFC" w:rsidRDefault="008F705A" w:rsidP="002E1426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In addition to the statewide theme of </w:t>
      </w:r>
      <w:r w:rsidRPr="003E0EFC">
        <w:rPr>
          <w:i/>
          <w:color w:val="000000"/>
          <w:sz w:val="22"/>
          <w:szCs w:val="22"/>
          <w:lang w:val="haw-US"/>
        </w:rPr>
        <w:t>Moʻolelo of Hope and Strength</w:t>
      </w:r>
      <w:r w:rsidRPr="003E0EFC">
        <w:rPr>
          <w:color w:val="000000"/>
          <w:sz w:val="22"/>
          <w:szCs w:val="22"/>
          <w:lang w:val="haw-US"/>
        </w:rPr>
        <w:t>, w</w:t>
      </w:r>
      <w:r w:rsidR="002E1426" w:rsidRPr="003E0EFC">
        <w:rPr>
          <w:color w:val="000000"/>
          <w:sz w:val="22"/>
          <w:szCs w:val="22"/>
          <w:lang w:val="haw-US"/>
        </w:rPr>
        <w:t xml:space="preserve">hich priorities does the program address? </w:t>
      </w:r>
      <w:r w:rsidR="00201F19" w:rsidRPr="003E0EFC">
        <w:rPr>
          <w:color w:val="000000"/>
          <w:sz w:val="22"/>
          <w:szCs w:val="22"/>
          <w:lang w:val="haw-US"/>
        </w:rPr>
        <w:t>Select</w:t>
      </w:r>
      <w:r w:rsidRPr="003E0EFC">
        <w:rPr>
          <w:color w:val="000000"/>
          <w:sz w:val="22"/>
          <w:szCs w:val="22"/>
          <w:lang w:val="haw-US"/>
        </w:rPr>
        <w:t xml:space="preserve"> up to t</w:t>
      </w:r>
      <w:r w:rsidR="004A74A1" w:rsidRPr="003E0EFC">
        <w:rPr>
          <w:color w:val="000000"/>
          <w:sz w:val="22"/>
          <w:szCs w:val="22"/>
          <w:lang w:val="haw-US"/>
        </w:rPr>
        <w:t>wo</w:t>
      </w:r>
      <w:r w:rsidRPr="003E0EFC">
        <w:rPr>
          <w:color w:val="000000"/>
          <w:sz w:val="22"/>
          <w:szCs w:val="22"/>
          <w:lang w:val="haw-US"/>
        </w:rPr>
        <w:t xml:space="preserve"> priorities from the</w:t>
      </w:r>
      <w:r w:rsidR="00EE24D8" w:rsidRPr="003E0EFC">
        <w:rPr>
          <w:color w:val="000000"/>
          <w:sz w:val="22"/>
          <w:szCs w:val="22"/>
          <w:lang w:val="haw-US"/>
        </w:rPr>
        <w:t xml:space="preserve"> appropriate</w:t>
      </w:r>
      <w:r w:rsidRPr="003E0EFC">
        <w:rPr>
          <w:color w:val="000000"/>
          <w:sz w:val="22"/>
          <w:szCs w:val="22"/>
          <w:lang w:val="haw-US"/>
        </w:rPr>
        <w:t xml:space="preserve"> program strand</w:t>
      </w:r>
      <w:r w:rsidR="00201F19" w:rsidRPr="003E0EFC">
        <w:rPr>
          <w:color w:val="000000"/>
          <w:sz w:val="22"/>
          <w:szCs w:val="22"/>
          <w:lang w:val="haw-US"/>
        </w:rPr>
        <w:t xml:space="preserve"> by clicking the check boxes below</w:t>
      </w:r>
      <w:r w:rsidRPr="003E0EFC">
        <w:rPr>
          <w:color w:val="000000"/>
          <w:sz w:val="22"/>
          <w:szCs w:val="22"/>
          <w:lang w:val="haw-US"/>
        </w:rPr>
        <w:t xml:space="preserve">. </w:t>
      </w:r>
    </w:p>
    <w:tbl>
      <w:tblPr>
        <w:tblW w:w="8636" w:type="dxa"/>
        <w:tblInd w:w="723" w:type="dxa"/>
        <w:tblLayout w:type="fixed"/>
        <w:tblLook w:val="0420" w:firstRow="1" w:lastRow="0" w:firstColumn="0" w:lastColumn="0" w:noHBand="0" w:noVBand="1"/>
      </w:tblPr>
      <w:tblGrid>
        <w:gridCol w:w="2159"/>
        <w:gridCol w:w="2159"/>
        <w:gridCol w:w="2159"/>
        <w:gridCol w:w="2159"/>
      </w:tblGrid>
      <w:tr w:rsidR="00B10F31" w:rsidRPr="003E0EFC" w14:paraId="03E34CA2" w14:textId="77777777" w:rsidTr="003E0EFC">
        <w:tc>
          <w:tcPr>
            <w:tcW w:w="2159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2487609" w14:textId="77777777" w:rsidR="008F705A" w:rsidRPr="003E0EFC" w:rsidRDefault="008F705A" w:rsidP="003E0EFC">
            <w:pPr>
              <w:spacing w:before="60" w:after="60"/>
              <w:rPr>
                <w:bCs/>
                <w:color w:val="FFFFFF"/>
                <w:sz w:val="20"/>
                <w:lang w:val="haw-US"/>
              </w:rPr>
            </w:pPr>
            <w:r w:rsidRPr="003E0EFC">
              <w:rPr>
                <w:bCs/>
                <w:color w:val="FFFFFF"/>
                <w:sz w:val="20"/>
                <w:lang w:val="haw-US"/>
              </w:rPr>
              <w:t>Operations</w:t>
            </w:r>
          </w:p>
        </w:tc>
        <w:tc>
          <w:tcPr>
            <w:tcW w:w="215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E4FDB4" w14:textId="77777777" w:rsidR="008F705A" w:rsidRPr="003E0EFC" w:rsidRDefault="008F705A" w:rsidP="003E0EFC">
            <w:pPr>
              <w:spacing w:before="60" w:after="60"/>
              <w:rPr>
                <w:bCs/>
                <w:color w:val="FFFFFF"/>
                <w:sz w:val="20"/>
                <w:lang w:val="haw-US"/>
              </w:rPr>
            </w:pPr>
            <w:r w:rsidRPr="003E0EFC">
              <w:rPr>
                <w:bCs/>
                <w:color w:val="FFFFFF"/>
                <w:sz w:val="20"/>
                <w:lang w:val="haw-US"/>
              </w:rPr>
              <w:t>Social Services</w:t>
            </w:r>
          </w:p>
        </w:tc>
        <w:tc>
          <w:tcPr>
            <w:tcW w:w="215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BE5B258" w14:textId="77777777" w:rsidR="008F705A" w:rsidRPr="003E0EFC" w:rsidRDefault="008F705A" w:rsidP="003E0EFC">
            <w:pPr>
              <w:spacing w:before="60" w:after="60"/>
              <w:rPr>
                <w:bCs/>
                <w:color w:val="FFFFFF"/>
                <w:sz w:val="20"/>
                <w:lang w:val="haw-US"/>
              </w:rPr>
            </w:pPr>
            <w:r w:rsidRPr="003E0EFC">
              <w:rPr>
                <w:bCs/>
                <w:color w:val="FFFFFF"/>
                <w:sz w:val="20"/>
                <w:lang w:val="haw-US"/>
              </w:rPr>
              <w:t>Systems and Community Change</w:t>
            </w:r>
          </w:p>
        </w:tc>
        <w:tc>
          <w:tcPr>
            <w:tcW w:w="215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808080"/>
            <w:vAlign w:val="center"/>
          </w:tcPr>
          <w:p w14:paraId="05F7862E" w14:textId="77777777" w:rsidR="008F705A" w:rsidRPr="003E0EFC" w:rsidRDefault="008F705A" w:rsidP="003E0EFC">
            <w:pPr>
              <w:spacing w:before="60" w:after="60"/>
              <w:rPr>
                <w:bCs/>
                <w:color w:val="FFFFFF"/>
                <w:sz w:val="20"/>
                <w:lang w:val="haw-US"/>
              </w:rPr>
            </w:pPr>
            <w:r w:rsidRPr="003E0EFC">
              <w:rPr>
                <w:bCs/>
                <w:color w:val="FFFFFF"/>
                <w:sz w:val="20"/>
                <w:lang w:val="haw-US"/>
              </w:rPr>
              <w:t>Youth Development</w:t>
            </w:r>
          </w:p>
        </w:tc>
      </w:tr>
      <w:tr w:rsidR="00B10F31" w:rsidRPr="003E0EFC" w14:paraId="04D420D8" w14:textId="77777777" w:rsidTr="003E0EFC">
        <w:tc>
          <w:tcPr>
            <w:tcW w:w="2159" w:type="dxa"/>
            <w:tcBorders>
              <w:top w:val="single" w:sz="4" w:space="0" w:color="FFFFFF"/>
              <w:right w:val="single" w:sz="4" w:space="0" w:color="auto"/>
            </w:tcBorders>
            <w:shd w:val="clear" w:color="auto" w:fill="auto"/>
          </w:tcPr>
          <w:p w14:paraId="41FFA5FD" w14:textId="77777777" w:rsidR="006224EB" w:rsidRPr="003E0EFC" w:rsidRDefault="006224EB" w:rsidP="003E0EFC">
            <w:pPr>
              <w:spacing w:before="60" w:after="60"/>
              <w:ind w:left="344" w:hanging="344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Ops_Admin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Ops_Admin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4"/>
            <w:r w:rsidRPr="003E0EFC">
              <w:rPr>
                <w:sz w:val="20"/>
                <w:lang w:val="haw-US"/>
              </w:rPr>
              <w:t xml:space="preserve">  Administrative support </w:t>
            </w:r>
          </w:p>
          <w:p w14:paraId="078FAB2A" w14:textId="77777777" w:rsidR="006224EB" w:rsidRPr="003E0EFC" w:rsidRDefault="006224EB" w:rsidP="003E0EFC">
            <w:pPr>
              <w:spacing w:before="60" w:after="6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Ops_Coleadership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Ops_Coleadership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5"/>
            <w:r w:rsidRPr="003E0EFC">
              <w:rPr>
                <w:sz w:val="20"/>
                <w:lang w:val="haw-US"/>
              </w:rPr>
              <w:t xml:space="preserve">  Co-leadership</w:t>
            </w:r>
          </w:p>
          <w:p w14:paraId="2DA60BFA" w14:textId="77777777" w:rsidR="006224EB" w:rsidRPr="003E0EFC" w:rsidRDefault="006224EB" w:rsidP="003E0EFC">
            <w:pPr>
              <w:spacing w:before="60" w:after="60"/>
              <w:ind w:left="344" w:hanging="344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Ops_Faciliti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ps_Facilities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"/>
            <w:r w:rsidRPr="003E0EFC">
              <w:rPr>
                <w:sz w:val="20"/>
                <w:lang w:val="haw-US"/>
              </w:rPr>
              <w:t xml:space="preserve">  Facilities maintenance</w:t>
            </w:r>
          </w:p>
          <w:p w14:paraId="5626459E" w14:textId="77777777" w:rsidR="006224EB" w:rsidRPr="003E0EFC" w:rsidRDefault="006224EB" w:rsidP="003E0EFC">
            <w:pPr>
              <w:spacing w:before="60" w:after="6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Ops_Hoʻokip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Ops_Hoʻokipa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7"/>
            <w:r w:rsidRPr="003E0EFC">
              <w:rPr>
                <w:sz w:val="20"/>
                <w:lang w:val="haw-US"/>
              </w:rPr>
              <w:t xml:space="preserve">  Hoʻokipa</w:t>
            </w:r>
          </w:p>
        </w:tc>
        <w:tc>
          <w:tcPr>
            <w:tcW w:w="2159" w:type="dxa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49A966" w14:textId="77777777" w:rsidR="006224EB" w:rsidRPr="003E0EFC" w:rsidRDefault="006224EB" w:rsidP="003E0EFC">
            <w:pPr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S_traum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SS_trauma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8"/>
            <w:r w:rsidRPr="003E0EFC">
              <w:rPr>
                <w:sz w:val="20"/>
                <w:lang w:val="haw-US"/>
              </w:rPr>
              <w:t xml:space="preserve">  Build a trauma-invested organization </w:t>
            </w:r>
          </w:p>
          <w:p w14:paraId="45F47037" w14:textId="77777777" w:rsidR="006224EB" w:rsidRPr="003E0EFC" w:rsidRDefault="006224EB" w:rsidP="003E0EFC">
            <w:pPr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S_earlychildhoo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S_earlychildhood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9"/>
            <w:r w:rsidRPr="003E0EFC">
              <w:rPr>
                <w:sz w:val="20"/>
                <w:lang w:val="haw-US"/>
              </w:rPr>
              <w:t xml:space="preserve">  Develop an array of early childhood services</w:t>
            </w:r>
          </w:p>
          <w:p w14:paraId="4D81D6BB" w14:textId="77777777" w:rsidR="006224EB" w:rsidRPr="003E0EFC" w:rsidRDefault="006224EB" w:rsidP="003E0EFC">
            <w:pPr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S_culturalpractic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S_culturalpractices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0"/>
            <w:r w:rsidRPr="003E0EFC">
              <w:rPr>
                <w:sz w:val="20"/>
                <w:lang w:val="haw-US"/>
              </w:rPr>
              <w:t xml:space="preserve">  Implement culturally resonant practice models</w:t>
            </w:r>
          </w:p>
          <w:p w14:paraId="09179B3B" w14:textId="77777777" w:rsidR="006224EB" w:rsidRPr="003E0EFC" w:rsidRDefault="006224EB" w:rsidP="003E0EFC">
            <w:pPr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S_vulnerabl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S_vulnerable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1"/>
            <w:r w:rsidRPr="003E0EFC">
              <w:rPr>
                <w:sz w:val="20"/>
                <w:lang w:val="haw-US"/>
              </w:rPr>
              <w:t xml:space="preserve">  Increase services to vulnerable NH youth</w:t>
            </w:r>
          </w:p>
        </w:tc>
        <w:tc>
          <w:tcPr>
            <w:tcW w:w="2159" w:type="dxa"/>
            <w:vMerge w:val="restart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AACAFF" w14:textId="77777777" w:rsidR="006224EB" w:rsidRPr="003E0EFC" w:rsidRDefault="006224EB" w:rsidP="003E0EFC">
            <w:pPr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C_connection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C_connections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2"/>
            <w:r w:rsidRPr="003E0EFC">
              <w:rPr>
                <w:sz w:val="20"/>
                <w:lang w:val="haw-US"/>
              </w:rPr>
              <w:t xml:space="preserve">  Build connections to vulnerable youth </w:t>
            </w:r>
          </w:p>
          <w:p w14:paraId="583A8B0D" w14:textId="77777777" w:rsidR="006224EB" w:rsidRPr="003E0EFC" w:rsidRDefault="006224EB" w:rsidP="003E0EFC">
            <w:pPr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C_scaledsolution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C_scaledsolutions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3"/>
            <w:r w:rsidRPr="003E0EFC">
              <w:rPr>
                <w:sz w:val="20"/>
                <w:lang w:val="haw-US"/>
              </w:rPr>
              <w:t xml:space="preserve">  Scaled solutions</w:t>
            </w:r>
          </w:p>
          <w:p w14:paraId="58F55992" w14:textId="77777777" w:rsidR="006224EB" w:rsidRPr="003E0EFC" w:rsidRDefault="006224EB" w:rsidP="003E0EFC">
            <w:pPr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C_innovation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SC_innovations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4"/>
            <w:r w:rsidRPr="003E0EFC">
              <w:rPr>
                <w:sz w:val="20"/>
                <w:lang w:val="haw-US"/>
              </w:rPr>
              <w:t xml:space="preserve">  Systems innovation (work within system)</w:t>
            </w:r>
          </w:p>
          <w:p w14:paraId="577A2CCD" w14:textId="77777777" w:rsidR="006224EB" w:rsidRPr="003E0EFC" w:rsidRDefault="006224EB" w:rsidP="003E0EFC">
            <w:pPr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C_transformati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SC_transformation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5"/>
            <w:r w:rsidRPr="003E0EFC">
              <w:rPr>
                <w:sz w:val="20"/>
                <w:lang w:val="haw-US"/>
              </w:rPr>
              <w:t xml:space="preserve">  Systems transformation (work outside system)</w:t>
            </w:r>
          </w:p>
          <w:p w14:paraId="05158A7F" w14:textId="77777777" w:rsidR="006224EB" w:rsidRPr="003E0EFC" w:rsidRDefault="006224EB" w:rsidP="003E0EFC">
            <w:pPr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C_urge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SC_urgent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6"/>
            <w:r w:rsidRPr="003E0EFC">
              <w:rPr>
                <w:sz w:val="20"/>
                <w:lang w:val="haw-US"/>
              </w:rPr>
              <w:t xml:space="preserve">  Urgent relief</w:t>
            </w:r>
          </w:p>
        </w:tc>
        <w:tc>
          <w:tcPr>
            <w:tcW w:w="2159" w:type="dxa"/>
            <w:tcBorders>
              <w:top w:val="single" w:sz="4" w:space="0" w:color="FFFFFF"/>
              <w:left w:val="single" w:sz="4" w:space="0" w:color="auto"/>
            </w:tcBorders>
            <w:shd w:val="clear" w:color="auto" w:fill="auto"/>
          </w:tcPr>
          <w:p w14:paraId="266ECB55" w14:textId="77777777" w:rsidR="006224EB" w:rsidRPr="003E0EFC" w:rsidRDefault="006224EB" w:rsidP="003E0EFC">
            <w:pPr>
              <w:spacing w:before="60" w:after="60"/>
              <w:ind w:left="350" w:hanging="35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YD_kipukabase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YD_kipukabased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7"/>
            <w:r w:rsidRPr="003E0EFC">
              <w:rPr>
                <w:sz w:val="20"/>
                <w:lang w:val="haw-US"/>
              </w:rPr>
              <w:t xml:space="preserve">  Kīpuka-based youth development </w:t>
            </w:r>
          </w:p>
          <w:p w14:paraId="037B4144" w14:textId="77777777" w:rsidR="006224EB" w:rsidRPr="003E0EFC" w:rsidRDefault="006224EB" w:rsidP="003E0EFC">
            <w:pPr>
              <w:spacing w:before="60" w:after="60"/>
              <w:ind w:left="350" w:hanging="35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YD_art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YD_arts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8"/>
            <w:r w:rsidRPr="003E0EFC">
              <w:rPr>
                <w:sz w:val="20"/>
                <w:lang w:val="haw-US"/>
              </w:rPr>
              <w:t xml:space="preserve">  ʻOlino Arts pathway</w:t>
            </w:r>
          </w:p>
          <w:p w14:paraId="2A8388D3" w14:textId="77777777" w:rsidR="006224EB" w:rsidRPr="003E0EFC" w:rsidRDefault="006224EB" w:rsidP="003E0EFC">
            <w:pPr>
              <w:spacing w:before="60" w:after="60"/>
              <w:ind w:left="350" w:hanging="35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YD_sport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YD_sports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19"/>
            <w:r w:rsidRPr="003E0EFC">
              <w:rPr>
                <w:sz w:val="20"/>
                <w:lang w:val="haw-US"/>
              </w:rPr>
              <w:t xml:space="preserve">  ʻOlino Sports pathway</w:t>
            </w:r>
          </w:p>
          <w:p w14:paraId="1324C632" w14:textId="77777777" w:rsidR="006224EB" w:rsidRPr="003E0EFC" w:rsidRDefault="006224EB" w:rsidP="003E0EFC">
            <w:pPr>
              <w:spacing w:before="60" w:after="60"/>
              <w:ind w:left="350" w:hanging="35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YD_leadershi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YD_leadership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20"/>
            <w:r w:rsidRPr="003E0EFC">
              <w:rPr>
                <w:sz w:val="20"/>
                <w:lang w:val="haw-US"/>
              </w:rPr>
              <w:t xml:space="preserve">  Youth leadership</w:t>
            </w:r>
          </w:p>
        </w:tc>
      </w:tr>
      <w:tr w:rsidR="00B10F31" w:rsidRPr="003E0EFC" w14:paraId="48D5DE56" w14:textId="77777777" w:rsidTr="003E0EFC">
        <w:tc>
          <w:tcPr>
            <w:tcW w:w="2159" w:type="dxa"/>
            <w:shd w:val="clear" w:color="auto" w:fill="auto"/>
          </w:tcPr>
          <w:p w14:paraId="58FCA62E" w14:textId="77777777" w:rsidR="006224EB" w:rsidRPr="003E0EFC" w:rsidRDefault="006224EB" w:rsidP="003E0EFC">
            <w:pPr>
              <w:spacing w:before="60" w:after="60"/>
              <w:rPr>
                <w:sz w:val="20"/>
                <w:lang w:val="haw-US"/>
              </w:rPr>
            </w:pPr>
          </w:p>
        </w:tc>
        <w:tc>
          <w:tcPr>
            <w:tcW w:w="2159" w:type="dxa"/>
            <w:shd w:val="clear" w:color="auto" w:fill="auto"/>
          </w:tcPr>
          <w:p w14:paraId="6F8016E3" w14:textId="77777777" w:rsidR="006224EB" w:rsidRPr="003E0EFC" w:rsidRDefault="006224EB" w:rsidP="003E0EFC">
            <w:pPr>
              <w:spacing w:before="60" w:after="60"/>
              <w:rPr>
                <w:sz w:val="20"/>
                <w:lang w:val="haw-US"/>
              </w:rPr>
            </w:pPr>
          </w:p>
        </w:tc>
        <w:tc>
          <w:tcPr>
            <w:tcW w:w="2159" w:type="dxa"/>
            <w:vMerge/>
            <w:shd w:val="clear" w:color="auto" w:fill="auto"/>
          </w:tcPr>
          <w:p w14:paraId="1FFAFD0D" w14:textId="77777777" w:rsidR="006224EB" w:rsidRPr="003E0EFC" w:rsidRDefault="006224EB" w:rsidP="003E0EFC">
            <w:pPr>
              <w:spacing w:before="60" w:after="60"/>
              <w:ind w:left="346" w:hanging="346"/>
              <w:rPr>
                <w:sz w:val="20"/>
                <w:lang w:val="haw-US"/>
              </w:rPr>
            </w:pPr>
          </w:p>
        </w:tc>
        <w:tc>
          <w:tcPr>
            <w:tcW w:w="2159" w:type="dxa"/>
            <w:shd w:val="clear" w:color="auto" w:fill="auto"/>
          </w:tcPr>
          <w:p w14:paraId="7ACA957D" w14:textId="77777777" w:rsidR="006224EB" w:rsidRPr="003E0EFC" w:rsidRDefault="006224EB" w:rsidP="003E0EFC">
            <w:pPr>
              <w:spacing w:before="60" w:after="60"/>
              <w:ind w:left="350" w:hanging="350"/>
              <w:rPr>
                <w:sz w:val="20"/>
                <w:lang w:val="haw-US"/>
              </w:rPr>
            </w:pPr>
          </w:p>
        </w:tc>
      </w:tr>
    </w:tbl>
    <w:p w14:paraId="4FBF61E2" w14:textId="77777777" w:rsidR="00AB30C3" w:rsidRPr="003E0EFC" w:rsidRDefault="00AB30C3" w:rsidP="0031049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Program Lead: </w:t>
      </w:r>
      <w:r w:rsidR="00D97A6C" w:rsidRPr="003E0EFC">
        <w:rPr>
          <w:color w:val="000000"/>
          <w:sz w:val="22"/>
          <w:szCs w:val="22"/>
          <w:lang w:val="haw-US"/>
        </w:rPr>
        <w:fldChar w:fldCharType="begin">
          <w:ffData>
            <w:name w:val="ProgramLead"/>
            <w:enabled/>
            <w:calcOnExit w:val="0"/>
            <w:textInput>
              <w:default w:val="Enter Name of Program Lead (contact person for proposal)"/>
            </w:textInput>
          </w:ffData>
        </w:fldChar>
      </w:r>
      <w:bookmarkStart w:id="21" w:name="ProgramLead"/>
      <w:r w:rsidR="00D97A6C" w:rsidRPr="003E0EFC">
        <w:rPr>
          <w:color w:val="000000"/>
          <w:sz w:val="22"/>
          <w:szCs w:val="22"/>
          <w:lang w:val="haw-US"/>
        </w:rPr>
        <w:instrText xml:space="preserve"> FORMTEXT </w:instrText>
      </w:r>
      <w:r w:rsidR="00D97A6C" w:rsidRPr="003E0EFC">
        <w:rPr>
          <w:color w:val="000000"/>
          <w:sz w:val="22"/>
          <w:szCs w:val="22"/>
          <w:lang w:val="haw-US"/>
        </w:rPr>
      </w:r>
      <w:r w:rsidR="00D97A6C" w:rsidRPr="003E0EFC">
        <w:rPr>
          <w:color w:val="000000"/>
          <w:sz w:val="22"/>
          <w:szCs w:val="22"/>
          <w:lang w:val="haw-US"/>
        </w:rPr>
        <w:fldChar w:fldCharType="separate"/>
      </w:r>
      <w:r w:rsidR="004C54FA" w:rsidRPr="003E0EFC">
        <w:rPr>
          <w:noProof/>
          <w:color w:val="000000"/>
          <w:sz w:val="22"/>
          <w:szCs w:val="22"/>
        </w:rPr>
        <w:t>Trenton Manson</w:t>
      </w:r>
      <w:r w:rsidR="00D97A6C" w:rsidRPr="003E0EFC">
        <w:rPr>
          <w:color w:val="000000"/>
          <w:sz w:val="22"/>
          <w:szCs w:val="22"/>
          <w:lang w:val="haw-US"/>
        </w:rPr>
        <w:fldChar w:fldCharType="end"/>
      </w:r>
      <w:bookmarkEnd w:id="21"/>
    </w:p>
    <w:p w14:paraId="7C1AF05E" w14:textId="77777777" w:rsidR="00EE24D8" w:rsidRPr="003E0EFC" w:rsidRDefault="00AB30C3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Existing or New Progam: </w:t>
      </w:r>
      <w:r w:rsidR="00D97A6C" w:rsidRPr="003E0EFC">
        <w:rPr>
          <w:color w:val="000000"/>
          <w:sz w:val="22"/>
          <w:szCs w:val="22"/>
          <w:lang w:val="haw-US"/>
        </w:rPr>
        <w:fldChar w:fldCharType="begin">
          <w:ffData>
            <w:name w:val="ExistingNew"/>
            <w:enabled/>
            <w:calcOnExit w:val="0"/>
            <w:ddList>
              <w:result w:val="2"/>
              <w:listEntry w:val="(select one)"/>
              <w:listEntry w:val="Existing Program"/>
              <w:listEntry w:val="New program in 2020"/>
            </w:ddList>
          </w:ffData>
        </w:fldChar>
      </w:r>
      <w:bookmarkStart w:id="22" w:name="ExistingNew"/>
      <w:r w:rsidR="00D97A6C" w:rsidRPr="003E0EFC">
        <w:rPr>
          <w:color w:val="000000"/>
          <w:sz w:val="22"/>
          <w:szCs w:val="22"/>
          <w:lang w:val="haw-US"/>
        </w:rPr>
        <w:instrText xml:space="preserve"> FORMDROPDOWN </w:instrText>
      </w:r>
      <w:r w:rsidR="009E38CD" w:rsidRPr="003E0EFC">
        <w:rPr>
          <w:color w:val="000000"/>
          <w:sz w:val="22"/>
          <w:szCs w:val="22"/>
          <w:lang w:val="haw-US"/>
        </w:rPr>
      </w:r>
      <w:r w:rsidR="009E38CD" w:rsidRPr="003E0EFC">
        <w:rPr>
          <w:color w:val="000000"/>
          <w:sz w:val="22"/>
          <w:szCs w:val="22"/>
          <w:lang w:val="haw-US"/>
        </w:rPr>
        <w:fldChar w:fldCharType="separate"/>
      </w:r>
      <w:r w:rsidR="00D97A6C" w:rsidRPr="003E0EFC">
        <w:rPr>
          <w:color w:val="000000"/>
          <w:sz w:val="22"/>
          <w:szCs w:val="22"/>
          <w:lang w:val="haw-US"/>
        </w:rPr>
        <w:fldChar w:fldCharType="end"/>
      </w:r>
      <w:bookmarkEnd w:id="22"/>
      <w:r w:rsidR="00981CCF" w:rsidRPr="003E0EFC">
        <w:rPr>
          <w:color w:val="000000"/>
          <w:sz w:val="22"/>
          <w:szCs w:val="22"/>
          <w:lang w:val="haw-US"/>
        </w:rPr>
        <w:br w:type="page"/>
      </w:r>
    </w:p>
    <w:p w14:paraId="30843B1D" w14:textId="77777777" w:rsidR="004542C5" w:rsidRPr="00643B51" w:rsidRDefault="009B05CF" w:rsidP="00643B51">
      <w:pPr>
        <w:pStyle w:val="Heading1"/>
        <w:ind w:left="360" w:hanging="360"/>
        <w:rPr>
          <w:sz w:val="28"/>
          <w:lang w:val="haw-US"/>
        </w:rPr>
      </w:pPr>
      <w:r w:rsidRPr="00643B51">
        <w:rPr>
          <w:sz w:val="28"/>
          <w:lang w:val="haw-US"/>
        </w:rPr>
        <w:lastRenderedPageBreak/>
        <w:t>Program Participants</w:t>
      </w:r>
    </w:p>
    <w:p w14:paraId="5BDC8FD7" w14:textId="77777777" w:rsidR="009B05CF" w:rsidRPr="003E0EFC" w:rsidRDefault="009B05CF" w:rsidP="00643B51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What is the target age range for the program participants? Select up to three </w:t>
      </w:r>
      <w:r w:rsidR="00D97A6C" w:rsidRPr="003E0EFC">
        <w:rPr>
          <w:color w:val="000000"/>
          <w:sz w:val="22"/>
          <w:szCs w:val="22"/>
          <w:lang w:val="haw-US"/>
        </w:rPr>
        <w:t>age</w:t>
      </w:r>
      <w:r w:rsidR="00D97A6C">
        <w:rPr>
          <w:lang w:val="haw-US"/>
        </w:rPr>
        <w:t xml:space="preserve"> </w:t>
      </w:r>
      <w:r w:rsidRPr="003E0EFC">
        <w:rPr>
          <w:color w:val="000000"/>
          <w:sz w:val="22"/>
          <w:szCs w:val="22"/>
          <w:lang w:val="haw-US"/>
        </w:rPr>
        <w:t>ranges</w:t>
      </w:r>
      <w:r w:rsidR="00D97A6C" w:rsidRPr="003E0EFC">
        <w:rPr>
          <w:color w:val="000000"/>
          <w:sz w:val="22"/>
          <w:szCs w:val="22"/>
          <w:lang w:val="haw-US"/>
        </w:rPr>
        <w:t xml:space="preserve">. </w:t>
      </w:r>
    </w:p>
    <w:p w14:paraId="37870FCF" w14:textId="77777777" w:rsidR="009B05CF" w:rsidRPr="004A74A1" w:rsidRDefault="00D97A6C" w:rsidP="00643B51">
      <w:pPr>
        <w:ind w:left="720"/>
        <w:rPr>
          <w:sz w:val="22"/>
          <w:lang w:val="haw-US"/>
        </w:rPr>
      </w:pPr>
      <w:r w:rsidRPr="004A74A1">
        <w:rPr>
          <w:sz w:val="22"/>
          <w:lang w:val="haw-US"/>
        </w:rPr>
        <w:fldChar w:fldCharType="begin">
          <w:ffData>
            <w:name w:val="AgeRange1"/>
            <w:enabled/>
            <w:calcOnExit w:val="0"/>
            <w:ddList>
              <w:result w:val="2"/>
              <w:listEntry w:val="(select one)"/>
              <w:listEntry w:val="Prenatal to 3 years"/>
              <w:listEntry w:val="4 to 5 years (prekindergarten)"/>
              <w:listEntry w:val="Grades K to 3 (primary grades)"/>
              <w:listEntry w:val="Grades 4 to 5 or 6 (upper elementary)"/>
              <w:listEntry w:val="Grades 6 to 8 (middle school)"/>
              <w:listEntry w:val="Grades 9 to 12 (high school)"/>
              <w:listEntry w:val="Ages 18 to 24 years (emerging adults)"/>
              <w:listEntry w:val="Mākua (parents/caregivers)"/>
              <w:listEntry w:val="Kūpuna (grandparents)"/>
            </w:ddList>
          </w:ffData>
        </w:fldChar>
      </w:r>
      <w:bookmarkStart w:id="23" w:name="AgeRange1"/>
      <w:r w:rsidRPr="004A74A1">
        <w:rPr>
          <w:sz w:val="22"/>
          <w:lang w:val="haw-US"/>
        </w:rPr>
        <w:instrText xml:space="preserve"> FORMDROPDOWN </w:instrText>
      </w:r>
      <w:r w:rsidR="009E38CD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4A74A1">
        <w:rPr>
          <w:sz w:val="22"/>
          <w:lang w:val="haw-US"/>
        </w:rPr>
        <w:fldChar w:fldCharType="end"/>
      </w:r>
      <w:bookmarkEnd w:id="23"/>
    </w:p>
    <w:p w14:paraId="537656D5" w14:textId="0201AFC8" w:rsidR="00D97A6C" w:rsidRPr="004A74A1" w:rsidRDefault="00D97A6C" w:rsidP="00643B51">
      <w:pPr>
        <w:ind w:left="720"/>
        <w:rPr>
          <w:sz w:val="22"/>
          <w:lang w:val="haw-US"/>
        </w:rPr>
      </w:pPr>
      <w:r w:rsidRPr="004A74A1">
        <w:rPr>
          <w:sz w:val="22"/>
          <w:lang w:val="haw-US"/>
        </w:rPr>
        <w:fldChar w:fldCharType="begin">
          <w:ffData>
            <w:name w:val="AgeRange2"/>
            <w:enabled/>
            <w:calcOnExit w:val="0"/>
            <w:ddList>
              <w:result w:val="3"/>
              <w:listEntry w:val="(select one)"/>
              <w:listEntry w:val="Prenatal to 3 years"/>
              <w:listEntry w:val="4 to 5 years (prekindergarten)"/>
              <w:listEntry w:val="Grades K to 3 (primary grades)"/>
              <w:listEntry w:val="Grades 4 to 5 or 6 (upper elementary)"/>
              <w:listEntry w:val="Grades 6 to 8 (middle school)"/>
              <w:listEntry w:val="Grades 9 to 12 (high school)"/>
              <w:listEntry w:val="Ages 18 to 24 years (emerging adults)"/>
              <w:listEntry w:val="Mākua (parents/caregivers)"/>
              <w:listEntry w:val="Kūpuna (grandparents)"/>
            </w:ddList>
          </w:ffData>
        </w:fldChar>
      </w:r>
      <w:bookmarkStart w:id="24" w:name="AgeRange2"/>
      <w:r w:rsidRPr="004A74A1">
        <w:rPr>
          <w:sz w:val="22"/>
          <w:lang w:val="haw-US"/>
        </w:rPr>
        <w:instrText xml:space="preserve"> FORMDROPDOWN </w:instrText>
      </w:r>
      <w:r w:rsidR="005E345A" w:rsidRPr="004A74A1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4A74A1">
        <w:rPr>
          <w:sz w:val="22"/>
          <w:lang w:val="haw-US"/>
        </w:rPr>
        <w:fldChar w:fldCharType="end"/>
      </w:r>
      <w:bookmarkEnd w:id="24"/>
    </w:p>
    <w:p w14:paraId="7DEE1306" w14:textId="32B9805A" w:rsidR="00D97A6C" w:rsidRPr="004A74A1" w:rsidRDefault="00D97A6C" w:rsidP="00643B51">
      <w:pPr>
        <w:ind w:left="720"/>
        <w:rPr>
          <w:sz w:val="22"/>
          <w:lang w:val="haw-US"/>
        </w:rPr>
      </w:pPr>
      <w:r w:rsidRPr="004A74A1">
        <w:rPr>
          <w:sz w:val="22"/>
          <w:lang w:val="haw-US"/>
        </w:rPr>
        <w:fldChar w:fldCharType="begin">
          <w:ffData>
            <w:name w:val="AgeRange3"/>
            <w:enabled/>
            <w:calcOnExit w:val="0"/>
            <w:ddList>
              <w:result w:val="7"/>
              <w:listEntry w:val="(select one)"/>
              <w:listEntry w:val="Prenatal to 3 years"/>
              <w:listEntry w:val="4 to 5 years (prekindergarten)"/>
              <w:listEntry w:val="Grades K to 3 (primary grades)"/>
              <w:listEntry w:val="Grades 4 to 5 or 6 (upper elementary)"/>
              <w:listEntry w:val="Grades 6 to 8 (middle school)"/>
              <w:listEntry w:val="Grades 9 to 12 (high school)"/>
              <w:listEntry w:val="Ages 18 to 24 years (emerging adults)"/>
              <w:listEntry w:val="Mākua (parents/caregivers)"/>
              <w:listEntry w:val="Kūpuna (grandparents)"/>
            </w:ddList>
          </w:ffData>
        </w:fldChar>
      </w:r>
      <w:bookmarkStart w:id="25" w:name="AgeRange3"/>
      <w:r w:rsidRPr="004A74A1">
        <w:rPr>
          <w:sz w:val="22"/>
          <w:lang w:val="haw-US"/>
        </w:rPr>
        <w:instrText xml:space="preserve"> FORMDROPDOWN </w:instrText>
      </w:r>
      <w:r w:rsidR="005E345A" w:rsidRPr="004A74A1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4A74A1">
        <w:rPr>
          <w:sz w:val="22"/>
          <w:lang w:val="haw-US"/>
        </w:rPr>
        <w:fldChar w:fldCharType="end"/>
      </w:r>
      <w:bookmarkEnd w:id="25"/>
    </w:p>
    <w:p w14:paraId="315CD1BB" w14:textId="77777777" w:rsidR="00AB30C3" w:rsidRPr="003E0EFC" w:rsidRDefault="00D97A6C" w:rsidP="00643B51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What are the target vulnerabilities for the program? Select up to three vulnerabilities. </w:t>
      </w:r>
    </w:p>
    <w:p w14:paraId="50E6B2D9" w14:textId="77777777" w:rsidR="00D97A6C" w:rsidRPr="004A74A1" w:rsidRDefault="00131FFF" w:rsidP="00643B51">
      <w:pPr>
        <w:ind w:left="720"/>
        <w:rPr>
          <w:sz w:val="22"/>
          <w:lang w:val="haw-US"/>
        </w:rPr>
      </w:pPr>
      <w:r w:rsidRPr="004A74A1">
        <w:rPr>
          <w:sz w:val="22"/>
          <w:lang w:val="haw-US"/>
        </w:rPr>
        <w:fldChar w:fldCharType="begin">
          <w:ffData>
            <w:name w:val="Vulnerability1"/>
            <w:enabled/>
            <w:calcOnExit w:val="0"/>
            <w:ddList>
              <w:result w:val="13"/>
              <w:listEntry w:val="(select one)"/>
              <w:listEntry w:val="* Less than livable income (w/o econ necessities)"/>
              <w:listEntry w:val="* Grief and loss impairing current functioning"/>
              <w:listEntry w:val="* Minor kamaliʻi with own chlid"/>
              <w:listEntry w:val="* Incarcerated parents now or w/in last 12 months"/>
              <w:listEntry w:val="* Contact with Juvenile Justice System"/>
              <w:listEntry w:val="* In foster care"/>
              <w:listEntry w:val="* CWS services w/in last 12 months"/>
              <w:listEntry w:val="* Houseless (with ʻohana)"/>
              <w:listEntry w:val="* Living on street w/out ʻohana"/>
              <w:listEntry w:val="* Neither in school nor employed"/>
              <w:listEntry w:val="* Sex trafficked"/>
              <w:listEntry w:val="Suicidal ideation, plans, self-harming, attempts"/>
              <w:listEntry w:val="Active substance abuse by kamaliʻi"/>
              <w:listEntry w:val="Living in ʻohana where substance abuse is present"/>
              <w:listEntry w:val="Living in ʻohana with domestic violence"/>
              <w:listEntry w:val="Significant impairment (phys., cogn., emotional)"/>
              <w:listEntry w:val="In home where adult has significant impairment"/>
              <w:listEntry w:val="In juvenile justice residential program"/>
            </w:ddList>
          </w:ffData>
        </w:fldChar>
      </w:r>
      <w:bookmarkStart w:id="26" w:name="Vulnerability1"/>
      <w:r w:rsidRPr="004A74A1">
        <w:rPr>
          <w:sz w:val="22"/>
          <w:lang w:val="haw-US"/>
        </w:rPr>
        <w:instrText xml:space="preserve"> FORMDROPDOWN </w:instrText>
      </w:r>
      <w:r w:rsidR="009E38CD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4A74A1">
        <w:rPr>
          <w:sz w:val="22"/>
          <w:lang w:val="haw-US"/>
        </w:rPr>
        <w:fldChar w:fldCharType="end"/>
      </w:r>
      <w:bookmarkEnd w:id="26"/>
    </w:p>
    <w:p w14:paraId="3D680659" w14:textId="23F5336F" w:rsidR="00131FFF" w:rsidRPr="004A74A1" w:rsidRDefault="00131FFF" w:rsidP="00981CCF">
      <w:pPr>
        <w:ind w:left="720"/>
        <w:rPr>
          <w:sz w:val="22"/>
          <w:lang w:val="haw-US"/>
        </w:rPr>
      </w:pPr>
      <w:r w:rsidRPr="004A74A1">
        <w:rPr>
          <w:sz w:val="22"/>
          <w:lang w:val="haw-US"/>
        </w:rPr>
        <w:fldChar w:fldCharType="begin">
          <w:ffData>
            <w:name w:val="Vulnerability2"/>
            <w:enabled/>
            <w:calcOnExit w:val="0"/>
            <w:ddList>
              <w:result w:val="5"/>
              <w:listEntry w:val="(select one)"/>
              <w:listEntry w:val="* Less than livable income (w/o econ necessities)"/>
              <w:listEntry w:val="* Grief and loss impairing current functioning"/>
              <w:listEntry w:val="* Minor kamaliʻi with own chlid"/>
              <w:listEntry w:val="* Incarcerated parents now or w/in last 12 months"/>
              <w:listEntry w:val="* Contact with Juvenile Justice System"/>
              <w:listEntry w:val="* In foster care"/>
              <w:listEntry w:val="* CWS services w/in last 12 months"/>
              <w:listEntry w:val="* Houseless (with ʻohana)"/>
              <w:listEntry w:val="* Living on street w/out ʻohana"/>
              <w:listEntry w:val="* Neither in school nor employed"/>
              <w:listEntry w:val="* Sex trafficked"/>
              <w:listEntry w:val="Suicidal ideation, plans, self-harming, attempts"/>
              <w:listEntry w:val="Active substance abuse by kamaliʻi"/>
              <w:listEntry w:val="Living in ʻohana where substance abuse is present"/>
              <w:listEntry w:val="Living in ʻohana with domestic violence"/>
              <w:listEntry w:val="Significant impairment (phys., cogn., emotional)"/>
              <w:listEntry w:val="In home where adult has significant impairment"/>
              <w:listEntry w:val="In juvenile justice residential program"/>
            </w:ddList>
          </w:ffData>
        </w:fldChar>
      </w:r>
      <w:bookmarkStart w:id="27" w:name="Vulnerability2"/>
      <w:r w:rsidRPr="004A74A1">
        <w:rPr>
          <w:sz w:val="22"/>
          <w:lang w:val="haw-US"/>
        </w:rPr>
        <w:instrText xml:space="preserve"> FORMDROPDOWN </w:instrText>
      </w:r>
      <w:r w:rsidR="005E345A" w:rsidRPr="004A74A1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4A74A1">
        <w:rPr>
          <w:sz w:val="22"/>
          <w:lang w:val="haw-US"/>
        </w:rPr>
        <w:fldChar w:fldCharType="end"/>
      </w:r>
      <w:bookmarkEnd w:id="27"/>
    </w:p>
    <w:p w14:paraId="5AC8642A" w14:textId="77777777" w:rsidR="00131FFF" w:rsidRPr="004A74A1" w:rsidRDefault="00131FFF" w:rsidP="00981CCF">
      <w:pPr>
        <w:ind w:left="720"/>
        <w:rPr>
          <w:sz w:val="22"/>
          <w:lang w:val="haw-US"/>
        </w:rPr>
      </w:pPr>
      <w:r w:rsidRPr="004A74A1">
        <w:rPr>
          <w:sz w:val="22"/>
          <w:lang w:val="haw-US"/>
        </w:rPr>
        <w:fldChar w:fldCharType="begin">
          <w:ffData>
            <w:name w:val="Vulnerability3"/>
            <w:enabled/>
            <w:calcOnExit w:val="0"/>
            <w:ddList>
              <w:result w:val="7"/>
              <w:listEntry w:val="(select one)"/>
              <w:listEntry w:val="* Less than livable income (w/o econ necessities)"/>
              <w:listEntry w:val="* Grief and loss impairing current functioning"/>
              <w:listEntry w:val="* Minor kamaliʻi with own chlid"/>
              <w:listEntry w:val="* Incarcerated parents now or w/in last 12 months"/>
              <w:listEntry w:val="* Contact with Juvenile Justice System"/>
              <w:listEntry w:val="* In foster care"/>
              <w:listEntry w:val="* CWS services w/in last 12 months"/>
              <w:listEntry w:val="* Houseless (with ʻohana)"/>
              <w:listEntry w:val="* Living on street w/out ʻohana"/>
              <w:listEntry w:val="* Neither in school nor employed"/>
              <w:listEntry w:val="* Sex trafficked"/>
              <w:listEntry w:val="Suicidal ideation, plans, self-harming, attempts"/>
              <w:listEntry w:val="Active substance abuse by kamaliʻi"/>
              <w:listEntry w:val="Living in ʻohana where substance abuse is present"/>
              <w:listEntry w:val="Living in ʻohana with domestic violence"/>
              <w:listEntry w:val="Significant impairment (phys., cogn., emotional)"/>
              <w:listEntry w:val="In home where adult has significant impairment"/>
              <w:listEntry w:val="In juvenile justice residential program"/>
            </w:ddList>
          </w:ffData>
        </w:fldChar>
      </w:r>
      <w:bookmarkStart w:id="28" w:name="Vulnerability3"/>
      <w:r w:rsidRPr="004A74A1">
        <w:rPr>
          <w:sz w:val="22"/>
          <w:lang w:val="haw-US"/>
        </w:rPr>
        <w:instrText xml:space="preserve"> FORMDROPDOWN </w:instrText>
      </w:r>
      <w:r w:rsidR="009E38CD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4A74A1">
        <w:rPr>
          <w:sz w:val="22"/>
          <w:lang w:val="haw-US"/>
        </w:rPr>
        <w:fldChar w:fldCharType="end"/>
      </w:r>
      <w:bookmarkEnd w:id="28"/>
    </w:p>
    <w:p w14:paraId="54B7854F" w14:textId="77777777" w:rsidR="009A7DB0" w:rsidRPr="003E0EFC" w:rsidRDefault="009A7DB0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If the program targets a vulnerability not on the list, briefly describe below: </w:t>
      </w:r>
    </w:p>
    <w:p w14:paraId="1F8210AD" w14:textId="77777777" w:rsidR="009A7DB0" w:rsidRDefault="003F7C33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VulnerabilityOther"/>
            <w:enabled/>
            <w:calcOnExit w:val="0"/>
            <w:textInput/>
          </w:ffData>
        </w:fldChar>
      </w:r>
      <w:bookmarkStart w:id="29" w:name="VulnerabilityOther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DD017E">
        <w:rPr>
          <w:noProof/>
        </w:rPr>
        <w:t>No</w:t>
      </w:r>
      <w:r>
        <w:rPr>
          <w:lang w:val="haw-US"/>
        </w:rPr>
        <w:fldChar w:fldCharType="end"/>
      </w:r>
      <w:bookmarkEnd w:id="29"/>
    </w:p>
    <w:p w14:paraId="5BC682AE" w14:textId="77777777" w:rsidR="009A7DB0" w:rsidRPr="003E0EFC" w:rsidRDefault="009A7DB0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>What recruitment strategies will be used (e.g., from LT social services, in person, via other agencies (list), print media, other media, etc.)</w:t>
      </w:r>
      <w:r w:rsidR="00150136" w:rsidRPr="003E0EFC">
        <w:rPr>
          <w:color w:val="000000"/>
          <w:sz w:val="22"/>
          <w:szCs w:val="22"/>
          <w:lang w:val="haw-US"/>
        </w:rPr>
        <w:t>?</w:t>
      </w:r>
    </w:p>
    <w:p w14:paraId="69903223" w14:textId="77777777" w:rsidR="009A7DB0" w:rsidRDefault="003F7C33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Recruitment"/>
            <w:enabled/>
            <w:calcOnExit w:val="0"/>
            <w:textInput/>
          </w:ffData>
        </w:fldChar>
      </w:r>
      <w:bookmarkStart w:id="30" w:name="Recruitment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>Community outreach</w:t>
      </w:r>
      <w:r>
        <w:rPr>
          <w:lang w:val="haw-US"/>
        </w:rPr>
        <w:fldChar w:fldCharType="end"/>
      </w:r>
      <w:bookmarkEnd w:id="30"/>
    </w:p>
    <w:p w14:paraId="5BE05C41" w14:textId="77777777" w:rsidR="004B5FC5" w:rsidRPr="003E0EFC" w:rsidRDefault="004B5FC5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How many participants will be served? </w:t>
      </w:r>
      <w:r w:rsidR="00150136" w:rsidRPr="003E0EFC">
        <w:rPr>
          <w:color w:val="000000"/>
          <w:sz w:val="22"/>
          <w:szCs w:val="22"/>
          <w:lang w:val="haw-US"/>
        </w:rPr>
        <w:t>(enter a whole number, e.g., “24”)</w:t>
      </w:r>
    </w:p>
    <w:p w14:paraId="494006E6" w14:textId="77777777" w:rsidR="004B5FC5" w:rsidRDefault="003F7C33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NumberToBeServed"/>
            <w:enabled/>
            <w:calcOnExit w:val="0"/>
            <w:textInput>
              <w:type w:val="number"/>
            </w:textInput>
          </w:ffData>
        </w:fldChar>
      </w:r>
      <w:bookmarkStart w:id="31" w:name="NumberToBeServed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>14</w:t>
      </w:r>
      <w:r>
        <w:rPr>
          <w:lang w:val="haw-US"/>
        </w:rPr>
        <w:fldChar w:fldCharType="end"/>
      </w:r>
      <w:bookmarkEnd w:id="31"/>
    </w:p>
    <w:p w14:paraId="385584DD" w14:textId="77777777" w:rsidR="004B5FC5" w:rsidRPr="003E0EFC" w:rsidRDefault="004B5FC5">
      <w:pPr>
        <w:spacing w:before="0" w:after="0" w:line="240" w:lineRule="auto"/>
        <w:rPr>
          <w:rFonts w:ascii="Calibri Light" w:eastAsia="Times New Roman" w:hAnsi="Calibri Light"/>
          <w:color w:val="2F5496"/>
          <w:sz w:val="26"/>
          <w:szCs w:val="26"/>
          <w:lang w:val="haw-US"/>
        </w:rPr>
      </w:pPr>
      <w:r>
        <w:rPr>
          <w:lang w:val="haw-US"/>
        </w:rPr>
        <w:br w:type="page"/>
      </w:r>
    </w:p>
    <w:p w14:paraId="43D6EDEC" w14:textId="77777777" w:rsidR="009A7DB0" w:rsidRPr="00981CCF" w:rsidRDefault="0080714A" w:rsidP="00981CCF">
      <w:pPr>
        <w:pStyle w:val="Heading1"/>
        <w:ind w:left="360" w:hanging="360"/>
        <w:rPr>
          <w:sz w:val="28"/>
          <w:lang w:val="haw-US"/>
        </w:rPr>
      </w:pPr>
      <w:r>
        <w:rPr>
          <w:sz w:val="28"/>
          <w:lang w:val="haw-US"/>
        </w:rPr>
        <w:lastRenderedPageBreak/>
        <w:t xml:space="preserve">Intended </w:t>
      </w:r>
      <w:r w:rsidR="009A7DB0" w:rsidRPr="00981CCF">
        <w:rPr>
          <w:sz w:val="28"/>
          <w:lang w:val="haw-US"/>
        </w:rPr>
        <w:t>Program Impact</w:t>
      </w:r>
    </w:p>
    <w:p w14:paraId="27725632" w14:textId="77777777" w:rsidR="004B5FC5" w:rsidRPr="003E0EFC" w:rsidRDefault="00310498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i/>
          <w:color w:val="000000"/>
          <w:sz w:val="22"/>
          <w:szCs w:val="22"/>
          <w:lang w:val="haw-US"/>
        </w:rPr>
        <w:t>If this is a Social Services or Youth Development program,</w:t>
      </w:r>
      <w:r w:rsidRPr="003E0EFC">
        <w:rPr>
          <w:color w:val="000000"/>
          <w:sz w:val="22"/>
          <w:szCs w:val="22"/>
          <w:lang w:val="haw-US"/>
        </w:rPr>
        <w:t xml:space="preserve"> w</w:t>
      </w:r>
      <w:r w:rsidR="00BA2394" w:rsidRPr="003E0EFC">
        <w:rPr>
          <w:color w:val="000000"/>
          <w:sz w:val="22"/>
          <w:szCs w:val="22"/>
          <w:lang w:val="haw-US"/>
        </w:rPr>
        <w:t xml:space="preserve">hich </w:t>
      </w:r>
      <w:r w:rsidRPr="003E0EFC">
        <w:rPr>
          <w:color w:val="000000"/>
          <w:sz w:val="22"/>
          <w:szCs w:val="22"/>
          <w:lang w:val="haw-US"/>
        </w:rPr>
        <w:t>of the following impacts</w:t>
      </w:r>
      <w:r w:rsidR="00BA2394" w:rsidRPr="003E0EFC">
        <w:rPr>
          <w:color w:val="000000"/>
          <w:sz w:val="22"/>
          <w:szCs w:val="22"/>
          <w:lang w:val="haw-US"/>
        </w:rPr>
        <w:t xml:space="preserve"> are most directly addressed by th</w:t>
      </w:r>
      <w:r w:rsidRPr="003E0EFC">
        <w:rPr>
          <w:color w:val="000000"/>
          <w:sz w:val="22"/>
          <w:szCs w:val="22"/>
          <w:lang w:val="haw-US"/>
        </w:rPr>
        <w:t>e</w:t>
      </w:r>
      <w:r w:rsidR="00BA2394" w:rsidRPr="003E0EFC">
        <w:rPr>
          <w:color w:val="000000"/>
          <w:sz w:val="22"/>
          <w:szCs w:val="22"/>
          <w:lang w:val="haw-US"/>
        </w:rPr>
        <w:t xml:space="preserve"> program? </w:t>
      </w:r>
      <w:r w:rsidR="00CA1FE3" w:rsidRPr="003E0EFC">
        <w:rPr>
          <w:color w:val="000000"/>
          <w:sz w:val="22"/>
          <w:szCs w:val="22"/>
          <w:lang w:val="haw-US"/>
        </w:rPr>
        <w:t>Select up to three intended impacts for your program strand</w:t>
      </w:r>
      <w:r w:rsidR="00201F19" w:rsidRPr="003E0EFC">
        <w:rPr>
          <w:color w:val="000000"/>
          <w:sz w:val="22"/>
          <w:szCs w:val="22"/>
          <w:lang w:val="haw-US"/>
        </w:rPr>
        <w:t xml:space="preserve"> in addition to Find strength in cultural identity</w:t>
      </w:r>
      <w:r w:rsidR="00CA1FE3" w:rsidRPr="003E0EFC">
        <w:rPr>
          <w:color w:val="000000"/>
          <w:sz w:val="22"/>
          <w:szCs w:val="22"/>
          <w:lang w:val="haw-US"/>
        </w:rPr>
        <w:t xml:space="preserve">. </w:t>
      </w:r>
    </w:p>
    <w:tbl>
      <w:tblPr>
        <w:tblW w:w="0" w:type="auto"/>
        <w:tblInd w:w="607" w:type="dxa"/>
        <w:tblLook w:val="04A0" w:firstRow="1" w:lastRow="0" w:firstColumn="1" w:lastColumn="0" w:noHBand="0" w:noVBand="1"/>
      </w:tblPr>
      <w:tblGrid>
        <w:gridCol w:w="2856"/>
        <w:gridCol w:w="2927"/>
        <w:gridCol w:w="2785"/>
      </w:tblGrid>
      <w:tr w:rsidR="00B10F31" w:rsidRPr="003E0EFC" w14:paraId="2EE025AE" w14:textId="77777777" w:rsidTr="003E0EFC">
        <w:tc>
          <w:tcPr>
            <w:tcW w:w="2856" w:type="dxa"/>
            <w:tcBorders>
              <w:right w:val="single" w:sz="4" w:space="0" w:color="FFFFFF"/>
            </w:tcBorders>
            <w:shd w:val="clear" w:color="auto" w:fill="808080"/>
            <w:vAlign w:val="center"/>
          </w:tcPr>
          <w:p w14:paraId="68617F5F" w14:textId="77777777" w:rsidR="00310498" w:rsidRPr="003E0EFC" w:rsidRDefault="00310498" w:rsidP="003E0EFC">
            <w:pPr>
              <w:spacing w:before="60" w:after="60"/>
              <w:rPr>
                <w:color w:val="FFFFFF"/>
                <w:sz w:val="20"/>
                <w:lang w:val="haw-US"/>
              </w:rPr>
            </w:pPr>
            <w:r w:rsidRPr="003E0EFC">
              <w:rPr>
                <w:color w:val="FFFFFF"/>
                <w:sz w:val="20"/>
                <w:lang w:val="haw-US"/>
              </w:rPr>
              <w:t>Social Services</w:t>
            </w:r>
          </w:p>
        </w:tc>
        <w:tc>
          <w:tcPr>
            <w:tcW w:w="5712" w:type="dxa"/>
            <w:gridSpan w:val="2"/>
            <w:tcBorders>
              <w:left w:val="single" w:sz="4" w:space="0" w:color="FFFFFF"/>
            </w:tcBorders>
            <w:shd w:val="clear" w:color="auto" w:fill="808080"/>
            <w:vAlign w:val="center"/>
          </w:tcPr>
          <w:p w14:paraId="7F605D17" w14:textId="77777777" w:rsidR="00310498" w:rsidRPr="003E0EFC" w:rsidRDefault="00310498" w:rsidP="003E0EFC">
            <w:pPr>
              <w:spacing w:before="60" w:after="60"/>
              <w:jc w:val="center"/>
              <w:rPr>
                <w:color w:val="FFFFFF"/>
                <w:sz w:val="20"/>
                <w:lang w:val="haw-US"/>
              </w:rPr>
            </w:pPr>
            <w:r w:rsidRPr="003E0EFC">
              <w:rPr>
                <w:color w:val="FFFFFF"/>
                <w:sz w:val="20"/>
                <w:lang w:val="haw-US"/>
              </w:rPr>
              <w:t>Youth Development</w:t>
            </w:r>
          </w:p>
        </w:tc>
      </w:tr>
      <w:tr w:rsidR="00B10F31" w:rsidRPr="003E0EFC" w14:paraId="5977B183" w14:textId="77777777" w:rsidTr="003E0EFC">
        <w:tc>
          <w:tcPr>
            <w:tcW w:w="2856" w:type="dxa"/>
            <w:tcBorders>
              <w:right w:val="single" w:sz="4" w:space="0" w:color="auto"/>
            </w:tcBorders>
            <w:shd w:val="clear" w:color="auto" w:fill="auto"/>
          </w:tcPr>
          <w:p w14:paraId="68125475" w14:textId="77777777" w:rsidR="006224EB" w:rsidRPr="003E0EFC" w:rsidRDefault="006224EB" w:rsidP="003E0EFC">
            <w:pPr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SS_CulturalID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2" w:name="SS_CulturalID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2"/>
            <w:r w:rsidRPr="003E0EFC">
              <w:rPr>
                <w:sz w:val="22"/>
                <w:lang w:val="haw-US"/>
              </w:rPr>
              <w:t xml:space="preserve"> </w:t>
            </w:r>
            <w:r w:rsidRPr="003E0EFC">
              <w:rPr>
                <w:i/>
                <w:sz w:val="22"/>
                <w:lang w:val="haw-US"/>
              </w:rPr>
              <w:t>Find strength in cultural identity</w:t>
            </w:r>
          </w:p>
          <w:p w14:paraId="223EFAF3" w14:textId="77777777" w:rsidR="006224EB" w:rsidRPr="003E0EFC" w:rsidRDefault="006224EB" w:rsidP="003E0EFC">
            <w:pPr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3"/>
            <w:r w:rsidRPr="003E0EFC">
              <w:rPr>
                <w:sz w:val="22"/>
                <w:lang w:val="haw-US"/>
              </w:rPr>
              <w:t xml:space="preserve"> Kamaliʻi and ʻohana address trauma</w:t>
            </w:r>
          </w:p>
          <w:p w14:paraId="652E0C13" w14:textId="77777777" w:rsidR="006224EB" w:rsidRPr="003E0EFC" w:rsidRDefault="006224EB" w:rsidP="003E0EFC">
            <w:pPr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2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4"/>
            <w:r w:rsidRPr="003E0EFC">
              <w:rPr>
                <w:sz w:val="22"/>
                <w:lang w:val="haw-US"/>
              </w:rPr>
              <w:t xml:space="preserve"> Kamaliʻi and ʻohana improve wellbeing / healing</w:t>
            </w:r>
          </w:p>
          <w:p w14:paraId="32921FE7" w14:textId="77777777" w:rsidR="006224EB" w:rsidRPr="003E0EFC" w:rsidRDefault="006224EB" w:rsidP="003E0EFC">
            <w:pPr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5" w:name="Check3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5"/>
            <w:r w:rsidRPr="003E0EFC">
              <w:rPr>
                <w:sz w:val="22"/>
                <w:lang w:val="haw-US"/>
              </w:rPr>
              <w:t xml:space="preserve"> Support reconnections to  families for kamaliʻi in child welfare or juvenile justice systems</w:t>
            </w:r>
          </w:p>
          <w:p w14:paraId="2ADEA315" w14:textId="77777777" w:rsidR="006224EB" w:rsidRPr="003E0EFC" w:rsidRDefault="006224EB" w:rsidP="003E0EFC">
            <w:pPr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4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6"/>
            <w:r w:rsidRPr="003E0EFC">
              <w:rPr>
                <w:sz w:val="22"/>
                <w:lang w:val="haw-US"/>
              </w:rPr>
              <w:t xml:space="preserve"> Pilot early childhood services, including FAN</w:t>
            </w:r>
          </w:p>
          <w:p w14:paraId="3A231F04" w14:textId="77777777" w:rsidR="006224EB" w:rsidRPr="003E0EFC" w:rsidRDefault="006224EB" w:rsidP="003E0EFC">
            <w:pPr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5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7"/>
            <w:r w:rsidRPr="003E0EFC">
              <w:rPr>
                <w:sz w:val="22"/>
                <w:lang w:val="haw-US"/>
              </w:rPr>
              <w:t xml:space="preserve"> Community-based organizations and community members refer kamaliʻi and ʻohana to LT for culturally resonant services</w:t>
            </w:r>
          </w:p>
        </w:tc>
        <w:tc>
          <w:tcPr>
            <w:tcW w:w="2927" w:type="dxa"/>
            <w:tcBorders>
              <w:left w:val="single" w:sz="4" w:space="0" w:color="auto"/>
            </w:tcBorders>
            <w:shd w:val="clear" w:color="auto" w:fill="auto"/>
          </w:tcPr>
          <w:p w14:paraId="7069B3BE" w14:textId="77777777" w:rsidR="006224EB" w:rsidRPr="003E0EFC" w:rsidRDefault="006224EB" w:rsidP="003E0EFC">
            <w:pPr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YD_culturalID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8" w:name="YD_culturalID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8"/>
            <w:r w:rsidRPr="003E0EFC">
              <w:rPr>
                <w:sz w:val="22"/>
                <w:lang w:val="haw-US"/>
              </w:rPr>
              <w:t xml:space="preserve"> </w:t>
            </w:r>
            <w:r w:rsidRPr="003E0EFC">
              <w:rPr>
                <w:i/>
                <w:sz w:val="22"/>
                <w:lang w:val="haw-US"/>
              </w:rPr>
              <w:t>Find strength in cultural identity</w:t>
            </w:r>
          </w:p>
          <w:p w14:paraId="22217151" w14:textId="77777777" w:rsidR="006224EB" w:rsidRPr="003E0EFC" w:rsidRDefault="006224EB" w:rsidP="003E0EFC">
            <w:pPr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9" w:name="Check6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39"/>
            <w:r w:rsidRPr="003E0EFC">
              <w:rPr>
                <w:sz w:val="22"/>
                <w:lang w:val="haw-US"/>
              </w:rPr>
              <w:t xml:space="preserve"> Able to explain hoʻāmana values</w:t>
            </w:r>
          </w:p>
          <w:p w14:paraId="7804FC7A" w14:textId="77777777" w:rsidR="006224EB" w:rsidRPr="003E0EFC" w:rsidRDefault="006224EB" w:rsidP="003E0EFC">
            <w:pPr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8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0"/>
            <w:r w:rsidRPr="003E0EFC">
              <w:rPr>
                <w:sz w:val="22"/>
                <w:lang w:val="haw-US"/>
              </w:rPr>
              <w:t xml:space="preserve"> Find own voice / tell own moʻolelo</w:t>
            </w:r>
          </w:p>
          <w:p w14:paraId="7256BC2B" w14:textId="77777777" w:rsidR="006224EB" w:rsidRPr="003E0EFC" w:rsidRDefault="006224EB" w:rsidP="003E0EFC">
            <w:pPr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1" w:name="Check9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1"/>
            <w:r w:rsidRPr="003E0EFC">
              <w:rPr>
                <w:sz w:val="22"/>
                <w:lang w:val="haw-US"/>
              </w:rPr>
              <w:t xml:space="preserve"> Identify and begin to pursue a passion</w:t>
            </w:r>
          </w:p>
          <w:p w14:paraId="047DB489" w14:textId="77777777" w:rsidR="006224EB" w:rsidRPr="003E0EFC" w:rsidRDefault="006224EB" w:rsidP="003E0EFC">
            <w:pPr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0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2"/>
            <w:r w:rsidRPr="003E0EFC">
              <w:rPr>
                <w:sz w:val="22"/>
                <w:lang w:val="haw-US"/>
              </w:rPr>
              <w:t xml:space="preserve"> Recognize and identify with positive role models</w:t>
            </w:r>
          </w:p>
          <w:p w14:paraId="6583A96F" w14:textId="77777777" w:rsidR="006224EB" w:rsidRPr="003E0EFC" w:rsidRDefault="006224EB" w:rsidP="003E0EFC">
            <w:pPr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1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3"/>
            <w:r w:rsidRPr="003E0EFC">
              <w:rPr>
                <w:sz w:val="22"/>
                <w:lang w:val="haw-US"/>
              </w:rPr>
              <w:t xml:space="preserve"> Explore different perspectives, develop empathy</w:t>
            </w:r>
          </w:p>
          <w:p w14:paraId="0707F3F9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4" w:name="Check17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4"/>
            <w:r w:rsidRPr="003E0EFC">
              <w:rPr>
                <w:sz w:val="22"/>
                <w:lang w:val="haw-US"/>
              </w:rPr>
              <w:t xml:space="preserve"> Believe in ability to make a positive future for self</w:t>
            </w:r>
          </w:p>
          <w:p w14:paraId="57275978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8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5"/>
            <w:r w:rsidRPr="003E0EFC">
              <w:rPr>
                <w:sz w:val="22"/>
                <w:lang w:val="haw-US"/>
              </w:rPr>
              <w:t xml:space="preserve"> Believe in ability to contribute to community</w:t>
            </w:r>
          </w:p>
          <w:p w14:paraId="1BA02B69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2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6"/>
            <w:r w:rsidRPr="003E0EFC">
              <w:rPr>
                <w:sz w:val="22"/>
                <w:lang w:val="haw-US"/>
              </w:rPr>
              <w:t xml:space="preserve"> Success in school (grades, attendance, etc.)</w:t>
            </w:r>
          </w:p>
        </w:tc>
        <w:tc>
          <w:tcPr>
            <w:tcW w:w="2785" w:type="dxa"/>
            <w:shd w:val="clear" w:color="auto" w:fill="auto"/>
          </w:tcPr>
          <w:p w14:paraId="6AAE1450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12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7"/>
            <w:r w:rsidRPr="003E0EFC">
              <w:rPr>
                <w:sz w:val="22"/>
                <w:lang w:val="haw-US"/>
              </w:rPr>
              <w:t xml:space="preserve"> Appreciate the value of trying new experiences identity</w:t>
            </w:r>
          </w:p>
          <w:p w14:paraId="334E319B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13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8"/>
            <w:r w:rsidRPr="003E0EFC">
              <w:rPr>
                <w:sz w:val="22"/>
                <w:lang w:val="haw-US"/>
              </w:rPr>
              <w:t xml:space="preserve"> Appreciate the value of arts/creativity in life</w:t>
            </w:r>
          </w:p>
          <w:p w14:paraId="59D1DA67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4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49"/>
            <w:r w:rsidRPr="003E0EFC">
              <w:rPr>
                <w:sz w:val="22"/>
                <w:lang w:val="haw-US"/>
              </w:rPr>
              <w:t xml:space="preserve"> Appreciate the value of sports in life</w:t>
            </w:r>
          </w:p>
          <w:p w14:paraId="62B48C1D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5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50"/>
            <w:r w:rsidRPr="003E0EFC">
              <w:rPr>
                <w:sz w:val="22"/>
                <w:lang w:val="haw-US"/>
              </w:rPr>
              <w:t xml:space="preserve"> Appreciate the value of entrepreneurship in life </w:t>
            </w:r>
          </w:p>
          <w:p w14:paraId="4370278D" w14:textId="22662A90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1" w:name="Check19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5E345A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51"/>
            <w:r w:rsidRPr="003E0EFC">
              <w:rPr>
                <w:sz w:val="22"/>
                <w:lang w:val="haw-US"/>
              </w:rPr>
              <w:t xml:space="preserve"> Develop leadership, social impact, and life skills (e.g., critical analysis, goal setting, planning)</w:t>
            </w:r>
          </w:p>
          <w:p w14:paraId="40AA1F18" w14:textId="77777777" w:rsidR="006224EB" w:rsidRPr="003E0EFC" w:rsidRDefault="006224EB" w:rsidP="003E0EFC">
            <w:pPr>
              <w:spacing w:before="60" w:after="60"/>
              <w:ind w:left="414" w:hanging="414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16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52"/>
            <w:r w:rsidRPr="003E0EFC">
              <w:rPr>
                <w:sz w:val="22"/>
                <w:lang w:val="haw-US"/>
              </w:rPr>
              <w:t xml:space="preserve"> Identify as a global citizen</w:t>
            </w:r>
          </w:p>
        </w:tc>
      </w:tr>
    </w:tbl>
    <w:p w14:paraId="5FE1C79A" w14:textId="77777777" w:rsidR="00BA2394" w:rsidRPr="003E0EFC" w:rsidRDefault="00BA2394" w:rsidP="00CA1FE3">
      <w:pPr>
        <w:pStyle w:val="Heading2"/>
        <w:spacing w:before="360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>If</w:t>
      </w:r>
      <w:r w:rsidR="00232A0D" w:rsidRPr="003E0EFC">
        <w:rPr>
          <w:color w:val="000000"/>
          <w:sz w:val="22"/>
          <w:szCs w:val="22"/>
          <w:lang w:val="haw-US"/>
        </w:rPr>
        <w:t xml:space="preserve"> this is an Operations or SCCI program or if a Social Services or Youth Development program </w:t>
      </w:r>
      <w:r w:rsidR="00201F19" w:rsidRPr="003E0EFC">
        <w:rPr>
          <w:color w:val="000000"/>
          <w:sz w:val="22"/>
          <w:szCs w:val="22"/>
          <w:lang w:val="haw-US"/>
        </w:rPr>
        <w:t>has a priority impact</w:t>
      </w:r>
      <w:r w:rsidRPr="003E0EFC">
        <w:rPr>
          <w:color w:val="000000"/>
          <w:sz w:val="22"/>
          <w:szCs w:val="22"/>
          <w:lang w:val="haw-US"/>
        </w:rPr>
        <w:t xml:space="preserve"> not on the list, briefly describe </w:t>
      </w:r>
      <w:r w:rsidR="00232A0D" w:rsidRPr="003E0EFC">
        <w:rPr>
          <w:color w:val="000000"/>
          <w:sz w:val="22"/>
          <w:szCs w:val="22"/>
          <w:lang w:val="haw-US"/>
        </w:rPr>
        <w:t xml:space="preserve">intended impacts </w:t>
      </w:r>
      <w:r w:rsidRPr="003E0EFC">
        <w:rPr>
          <w:color w:val="000000"/>
          <w:sz w:val="22"/>
          <w:szCs w:val="22"/>
          <w:lang w:val="haw-US"/>
        </w:rPr>
        <w:t xml:space="preserve">below: </w:t>
      </w:r>
    </w:p>
    <w:p w14:paraId="73B3570D" w14:textId="77777777" w:rsidR="00BA2394" w:rsidRDefault="00201F19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ImpactOther"/>
            <w:enabled/>
            <w:calcOnExit w:val="0"/>
            <w:textInput/>
          </w:ffData>
        </w:fldChar>
      </w:r>
      <w:bookmarkStart w:id="53" w:name="ImpactOther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>The impact is a test of operational imporvments.</w:t>
      </w:r>
      <w:r>
        <w:rPr>
          <w:lang w:val="haw-US"/>
        </w:rPr>
        <w:fldChar w:fldCharType="end"/>
      </w:r>
      <w:bookmarkEnd w:id="53"/>
    </w:p>
    <w:p w14:paraId="421F9472" w14:textId="77777777" w:rsidR="009A7DB0" w:rsidRPr="003E0EFC" w:rsidRDefault="00BA2394" w:rsidP="00232A0D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lastRenderedPageBreak/>
        <w:t>Beyond attendance</w:t>
      </w:r>
      <w:r w:rsidR="004C1D7D" w:rsidRPr="003E0EFC">
        <w:rPr>
          <w:color w:val="000000"/>
          <w:sz w:val="22"/>
          <w:szCs w:val="22"/>
          <w:lang w:val="haw-US"/>
        </w:rPr>
        <w:t>,</w:t>
      </w:r>
      <w:r w:rsidR="006224EB" w:rsidRPr="003E0EFC">
        <w:rPr>
          <w:color w:val="000000"/>
          <w:sz w:val="22"/>
          <w:szCs w:val="22"/>
          <w:lang w:val="haw-US"/>
        </w:rPr>
        <w:t xml:space="preserve"> </w:t>
      </w:r>
      <w:r w:rsidRPr="003E0EFC">
        <w:rPr>
          <w:color w:val="000000"/>
          <w:sz w:val="22"/>
          <w:szCs w:val="22"/>
          <w:lang w:val="haw-US"/>
        </w:rPr>
        <w:t xml:space="preserve">notes and other anecdotal records, what exisiting LT evaluation tools will be used to assess program impact? </w:t>
      </w:r>
    </w:p>
    <w:tbl>
      <w:tblPr>
        <w:tblW w:w="8843" w:type="dxa"/>
        <w:tblInd w:w="607" w:type="dxa"/>
        <w:tblLook w:val="04A0" w:firstRow="1" w:lastRow="0" w:firstColumn="1" w:lastColumn="0" w:noHBand="0" w:noVBand="1"/>
      </w:tblPr>
      <w:tblGrid>
        <w:gridCol w:w="4421"/>
        <w:gridCol w:w="4422"/>
      </w:tblGrid>
      <w:tr w:rsidR="00B10F31" w:rsidRPr="003E0EFC" w14:paraId="597F3EA6" w14:textId="77777777" w:rsidTr="003E0EFC">
        <w:tc>
          <w:tcPr>
            <w:tcW w:w="442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08EA3AB" w14:textId="77777777" w:rsidR="006224EB" w:rsidRPr="003E0EFC" w:rsidRDefault="006224EB" w:rsidP="003E0EFC">
            <w:pPr>
              <w:keepNext/>
              <w:keepLines/>
              <w:spacing w:before="60" w:after="60"/>
              <w:rPr>
                <w:color w:val="FFFFFF"/>
                <w:sz w:val="20"/>
                <w:lang w:val="haw-US"/>
              </w:rPr>
            </w:pPr>
            <w:r w:rsidRPr="003E0EFC">
              <w:rPr>
                <w:color w:val="FFFFFF"/>
                <w:sz w:val="20"/>
                <w:lang w:val="haw-US"/>
              </w:rPr>
              <w:t>Social Services</w:t>
            </w:r>
          </w:p>
        </w:tc>
        <w:tc>
          <w:tcPr>
            <w:tcW w:w="44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808080"/>
            <w:vAlign w:val="center"/>
          </w:tcPr>
          <w:p w14:paraId="0B29B130" w14:textId="77777777" w:rsidR="006224EB" w:rsidRPr="003E0EFC" w:rsidRDefault="006224EB" w:rsidP="003E0EFC">
            <w:pPr>
              <w:keepNext/>
              <w:keepLines/>
              <w:spacing w:before="60" w:after="60"/>
              <w:jc w:val="center"/>
              <w:rPr>
                <w:color w:val="FFFFFF"/>
                <w:sz w:val="20"/>
                <w:lang w:val="haw-US"/>
              </w:rPr>
            </w:pPr>
            <w:r w:rsidRPr="003E0EFC">
              <w:rPr>
                <w:color w:val="FFFFFF"/>
                <w:sz w:val="20"/>
                <w:lang w:val="haw-US"/>
              </w:rPr>
              <w:t>Youth Development</w:t>
            </w:r>
          </w:p>
        </w:tc>
      </w:tr>
      <w:tr w:rsidR="00B10F31" w:rsidRPr="003E0EFC" w14:paraId="56A6A27D" w14:textId="77777777" w:rsidTr="003E0EFC">
        <w:trPr>
          <w:cantSplit/>
        </w:trPr>
        <w:tc>
          <w:tcPr>
            <w:tcW w:w="4421" w:type="dxa"/>
            <w:tcBorders>
              <w:top w:val="single" w:sz="4" w:space="0" w:color="FFFFFF"/>
              <w:right w:val="single" w:sz="4" w:space="0" w:color="auto"/>
            </w:tcBorders>
            <w:shd w:val="clear" w:color="auto" w:fill="auto"/>
          </w:tcPr>
          <w:p w14:paraId="019359B3" w14:textId="77777777" w:rsidR="006224EB" w:rsidRPr="003E0EFC" w:rsidRDefault="006224EB" w:rsidP="003E0EFC">
            <w:pPr>
              <w:keepLines/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2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4" w:name="Check23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54"/>
            <w:r w:rsidRPr="003E0EFC">
              <w:rPr>
                <w:sz w:val="22"/>
                <w:lang w:val="haw-US"/>
              </w:rPr>
              <w:t xml:space="preserve"> Staff reflections on program (includes contractors/collaborators)</w:t>
            </w:r>
          </w:p>
          <w:p w14:paraId="0CE4D104" w14:textId="77777777" w:rsidR="006224EB" w:rsidRPr="003E0EFC" w:rsidRDefault="006224EB" w:rsidP="003E0EFC">
            <w:pPr>
              <w:keepLines/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Hiamana surveys (includes pre, post, and                                                                                                      Hiamana surveys (includes pre, post, and 6-month follow-up) </w:t>
            </w:r>
          </w:p>
          <w:p w14:paraId="413347A4" w14:textId="77777777" w:rsidR="006224EB" w:rsidRPr="003E0EFC" w:rsidRDefault="006224EB" w:rsidP="003E0EFC">
            <w:pPr>
              <w:keepLines/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21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55"/>
            <w:r w:rsidRPr="003E0EFC">
              <w:rPr>
                <w:sz w:val="22"/>
                <w:lang w:val="haw-US"/>
              </w:rPr>
              <w:t xml:space="preserve"> HOPE survey</w:t>
            </w:r>
          </w:p>
          <w:p w14:paraId="675044F7" w14:textId="77777777" w:rsidR="006224EB" w:rsidRPr="003E0EFC" w:rsidRDefault="006224EB" w:rsidP="003E0EFC">
            <w:pPr>
              <w:keepLines/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Kamalama survey for makua</w:t>
            </w:r>
          </w:p>
          <w:p w14:paraId="0D72ACEC" w14:textId="77777777" w:rsidR="006224EB" w:rsidRPr="003E0EFC" w:rsidRDefault="006224EB" w:rsidP="003E0EFC">
            <w:pPr>
              <w:keepLines/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Kamalama survey for kamaliʻi (under development)</w:t>
            </w:r>
          </w:p>
          <w:p w14:paraId="03609083" w14:textId="77777777" w:rsidR="006224EB" w:rsidRPr="003E0EFC" w:rsidRDefault="006224EB" w:rsidP="003E0EFC">
            <w:pPr>
              <w:keepLines/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20"/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bookmarkEnd w:id="56"/>
            <w:r w:rsidRPr="003E0EFC">
              <w:rPr>
                <w:sz w:val="22"/>
                <w:lang w:val="haw-US"/>
              </w:rPr>
              <w:t xml:space="preserve"> Pua Liliʻu</w:t>
            </w:r>
          </w:p>
        </w:tc>
        <w:tc>
          <w:tcPr>
            <w:tcW w:w="4422" w:type="dxa"/>
            <w:tcBorders>
              <w:top w:val="single" w:sz="4" w:space="0" w:color="FFFFFF"/>
              <w:left w:val="single" w:sz="4" w:space="0" w:color="auto"/>
            </w:tcBorders>
            <w:shd w:val="clear" w:color="auto" w:fill="auto"/>
          </w:tcPr>
          <w:p w14:paraId="2A949C9A" w14:textId="77777777" w:rsidR="006224EB" w:rsidRPr="003E0EFC" w:rsidRDefault="006224EB" w:rsidP="003E0EFC">
            <w:pPr>
              <w:keepLines/>
              <w:spacing w:before="60" w:after="60"/>
              <w:ind w:left="360" w:hanging="360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2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Staff reflections on program (includes contractors/collaborators)</w:t>
            </w:r>
          </w:p>
          <w:p w14:paraId="22487D77" w14:textId="77777777" w:rsidR="006224EB" w:rsidRPr="003E0EFC" w:rsidRDefault="006224EB" w:rsidP="003E0EFC">
            <w:pPr>
              <w:keepLines/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YD_culturalID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Hoʻāmana for kamaliʻi </w:t>
            </w:r>
            <w:r w:rsidR="00D31C7A" w:rsidRPr="003E0EFC">
              <w:rPr>
                <w:sz w:val="22"/>
                <w:lang w:val="haw-US"/>
              </w:rPr>
              <w:t>– program version</w:t>
            </w:r>
          </w:p>
          <w:p w14:paraId="5201F693" w14:textId="77777777" w:rsidR="00D31C7A" w:rsidRPr="003E0EFC" w:rsidRDefault="00D31C7A" w:rsidP="003E0EFC">
            <w:pPr>
              <w:keepLines/>
              <w:spacing w:before="60" w:after="60"/>
              <w:ind w:left="776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t xml:space="preserve">Or </w:t>
            </w:r>
          </w:p>
          <w:p w14:paraId="305D5605" w14:textId="77777777" w:rsidR="006224EB" w:rsidRPr="003E0EFC" w:rsidRDefault="006224EB" w:rsidP="003E0EFC">
            <w:pPr>
              <w:keepLines/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</w:t>
            </w:r>
            <w:r w:rsidR="00D31C7A" w:rsidRPr="003E0EFC">
              <w:rPr>
                <w:sz w:val="22"/>
                <w:lang w:val="haw-US"/>
              </w:rPr>
              <w:t>Hoʻāmana for kamaliʻi – event version</w:t>
            </w:r>
          </w:p>
          <w:p w14:paraId="07B9D7E2" w14:textId="77777777" w:rsidR="006224EB" w:rsidRPr="003E0EFC" w:rsidRDefault="006224EB" w:rsidP="003E0EFC">
            <w:pPr>
              <w:keepLines/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</w:t>
            </w:r>
            <w:r w:rsidR="00D31C7A" w:rsidRPr="003E0EFC">
              <w:rPr>
                <w:sz w:val="22"/>
                <w:lang w:val="haw-US"/>
              </w:rPr>
              <w:t>Hoʻāmana for mākua – program version</w:t>
            </w:r>
          </w:p>
          <w:p w14:paraId="7F9BB950" w14:textId="77777777" w:rsidR="00D31C7A" w:rsidRPr="003E0EFC" w:rsidRDefault="006224EB" w:rsidP="003E0EFC">
            <w:pPr>
              <w:keepLines/>
              <w:spacing w:before="60" w:after="60"/>
              <w:ind w:left="388" w:hanging="388"/>
              <w:rPr>
                <w:sz w:val="22"/>
                <w:lang w:val="haw-US"/>
              </w:rPr>
            </w:pPr>
            <w:r w:rsidRPr="003E0EFC">
              <w:rPr>
                <w:sz w:val="22"/>
                <w:lang w:val="haw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E0EFC">
              <w:rPr>
                <w:sz w:val="22"/>
                <w:lang w:val="haw-US"/>
              </w:rPr>
              <w:instrText xml:space="preserve"> FORMCHECKBOX </w:instrText>
            </w:r>
            <w:r w:rsidR="009E38CD" w:rsidRPr="003E0EFC">
              <w:rPr>
                <w:sz w:val="22"/>
                <w:lang w:val="haw-US"/>
              </w:rPr>
            </w:r>
            <w:r w:rsidR="009E38CD" w:rsidRPr="003E0EFC">
              <w:rPr>
                <w:sz w:val="22"/>
                <w:lang w:val="haw-US"/>
              </w:rPr>
              <w:fldChar w:fldCharType="separate"/>
            </w:r>
            <w:r w:rsidRPr="003E0EFC">
              <w:rPr>
                <w:sz w:val="22"/>
                <w:lang w:val="haw-US"/>
              </w:rPr>
              <w:fldChar w:fldCharType="end"/>
            </w:r>
            <w:r w:rsidRPr="003E0EFC">
              <w:rPr>
                <w:sz w:val="22"/>
                <w:lang w:val="haw-US"/>
              </w:rPr>
              <w:t xml:space="preserve"> </w:t>
            </w:r>
            <w:r w:rsidR="00D31C7A" w:rsidRPr="003E0EFC">
              <w:rPr>
                <w:sz w:val="22"/>
                <w:lang w:val="haw-US"/>
              </w:rPr>
              <w:t>Report cards</w:t>
            </w:r>
          </w:p>
          <w:p w14:paraId="14212574" w14:textId="77777777" w:rsidR="006224EB" w:rsidRPr="003E0EFC" w:rsidRDefault="006224EB" w:rsidP="003E0EFC">
            <w:pPr>
              <w:keepLines/>
              <w:spacing w:before="60" w:after="60"/>
              <w:ind w:left="388" w:hanging="388"/>
              <w:rPr>
                <w:sz w:val="22"/>
                <w:lang w:val="haw-US"/>
              </w:rPr>
            </w:pPr>
          </w:p>
        </w:tc>
      </w:tr>
    </w:tbl>
    <w:p w14:paraId="51B47CF6" w14:textId="77777777" w:rsidR="00BA2394" w:rsidRPr="003E0EFC" w:rsidRDefault="00D31C7A" w:rsidP="00D31C7A">
      <w:pPr>
        <w:pStyle w:val="Heading2"/>
        <w:spacing w:before="360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What, if </w:t>
      </w:r>
      <w:r w:rsidR="00BA2394" w:rsidRPr="003E0EFC">
        <w:rPr>
          <w:color w:val="000000"/>
          <w:sz w:val="22"/>
          <w:szCs w:val="22"/>
          <w:lang w:val="haw-US"/>
        </w:rPr>
        <w:t xml:space="preserve">any custom evaluation tools </w:t>
      </w:r>
      <w:r w:rsidRPr="003E0EFC">
        <w:rPr>
          <w:color w:val="000000"/>
          <w:sz w:val="22"/>
          <w:szCs w:val="22"/>
          <w:lang w:val="haw-US"/>
        </w:rPr>
        <w:t xml:space="preserve">need to </w:t>
      </w:r>
      <w:r w:rsidR="00BA2394" w:rsidRPr="003E0EFC">
        <w:rPr>
          <w:color w:val="000000"/>
          <w:sz w:val="22"/>
          <w:szCs w:val="22"/>
          <w:lang w:val="haw-US"/>
        </w:rPr>
        <w:t>be developed</w:t>
      </w:r>
      <w:r w:rsidRPr="003E0EFC">
        <w:rPr>
          <w:color w:val="000000"/>
          <w:sz w:val="22"/>
          <w:szCs w:val="22"/>
          <w:lang w:val="haw-US"/>
        </w:rPr>
        <w:t xml:space="preserve"> to assess impacts described in Sections III.A and III.B above?</w:t>
      </w:r>
      <w:r w:rsidR="00AE0663" w:rsidRPr="003E0EFC">
        <w:rPr>
          <w:color w:val="000000"/>
          <w:sz w:val="22"/>
          <w:szCs w:val="22"/>
          <w:lang w:val="haw-US"/>
        </w:rPr>
        <w:t xml:space="preserve"> </w:t>
      </w:r>
      <w:r w:rsidRPr="003E0EFC">
        <w:rPr>
          <w:color w:val="000000"/>
          <w:sz w:val="22"/>
          <w:szCs w:val="22"/>
          <w:lang w:val="haw-US"/>
        </w:rPr>
        <w:t>B</w:t>
      </w:r>
      <w:r w:rsidR="00AE0663" w:rsidRPr="003E0EFC">
        <w:rPr>
          <w:color w:val="000000"/>
          <w:sz w:val="22"/>
          <w:szCs w:val="22"/>
          <w:lang w:val="haw-US"/>
        </w:rPr>
        <w:t xml:space="preserve">riefly describe </w:t>
      </w:r>
      <w:r w:rsidR="00232A0D" w:rsidRPr="003E0EFC">
        <w:rPr>
          <w:color w:val="000000"/>
          <w:sz w:val="22"/>
          <w:szCs w:val="22"/>
          <w:lang w:val="haw-US"/>
        </w:rPr>
        <w:t xml:space="preserve">what </w:t>
      </w:r>
      <w:r w:rsidRPr="003E0EFC">
        <w:rPr>
          <w:color w:val="000000"/>
          <w:sz w:val="22"/>
          <w:szCs w:val="22"/>
          <w:lang w:val="haw-US"/>
        </w:rPr>
        <w:t xml:space="preserve">each assessment or tool </w:t>
      </w:r>
      <w:r w:rsidR="00232A0D" w:rsidRPr="003E0EFC">
        <w:rPr>
          <w:color w:val="000000"/>
          <w:sz w:val="22"/>
          <w:szCs w:val="22"/>
          <w:lang w:val="haw-US"/>
        </w:rPr>
        <w:t xml:space="preserve">would measure and ideas about how to gather data (e.g., observation, survey, interview, focus group, etc.) </w:t>
      </w:r>
      <w:r w:rsidR="00AE0663" w:rsidRPr="003E0EFC">
        <w:rPr>
          <w:color w:val="000000"/>
          <w:sz w:val="22"/>
          <w:szCs w:val="22"/>
          <w:lang w:val="haw-US"/>
        </w:rPr>
        <w:t>below:</w:t>
      </w:r>
    </w:p>
    <w:p w14:paraId="142AC442" w14:textId="77777777" w:rsidR="00AE0663" w:rsidRDefault="00AE0663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7" w:name="Text4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>We want to develop a special evaluation tool.</w:t>
      </w:r>
      <w:r>
        <w:rPr>
          <w:lang w:val="haw-US"/>
        </w:rPr>
        <w:fldChar w:fldCharType="end"/>
      </w:r>
      <w:bookmarkEnd w:id="57"/>
    </w:p>
    <w:p w14:paraId="47B7D81D" w14:textId="77777777" w:rsidR="001F0B2C" w:rsidRPr="003E0EFC" w:rsidRDefault="001F0B2C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How is program completion defined? (For example, </w:t>
      </w:r>
      <w:r w:rsidR="00E40901" w:rsidRPr="003E0EFC">
        <w:rPr>
          <w:color w:val="000000"/>
          <w:sz w:val="22"/>
          <w:szCs w:val="22"/>
          <w:lang w:val="haw-US"/>
        </w:rPr>
        <w:t>attend 75% of sessions and participate in Hoʻike)</w:t>
      </w:r>
    </w:p>
    <w:p w14:paraId="72EABCF4" w14:textId="77777777" w:rsidR="00E40901" w:rsidRDefault="00E40901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rogramCompletionDef"/>
            <w:enabled/>
            <w:calcOnExit w:val="0"/>
            <w:textInput/>
          </w:ffData>
        </w:fldChar>
      </w:r>
      <w:bookmarkStart w:id="58" w:name="ProgramCompletionDef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>All sessions must be attended</w:t>
      </w:r>
      <w:r>
        <w:rPr>
          <w:lang w:val="haw-US"/>
        </w:rPr>
        <w:fldChar w:fldCharType="end"/>
      </w:r>
      <w:bookmarkEnd w:id="58"/>
    </w:p>
    <w:p w14:paraId="325FD67A" w14:textId="77777777" w:rsidR="00E40901" w:rsidRPr="003E0EFC" w:rsidRDefault="00E40901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What percentage of program participants are expected to complete the program? </w:t>
      </w:r>
    </w:p>
    <w:p w14:paraId="21B3C749" w14:textId="77777777" w:rsidR="00E40901" w:rsidRDefault="00E40901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ercentToComplete"/>
            <w:enabled/>
            <w:calcOnExit w:val="0"/>
            <w:textInput>
              <w:type w:val="number"/>
            </w:textInput>
          </w:ffData>
        </w:fldChar>
      </w:r>
      <w:bookmarkStart w:id="59" w:name="PercentToComplete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  <w:lang w:val="haw-US"/>
        </w:rPr>
        <w:t>0</w:t>
      </w:r>
      <w:r>
        <w:rPr>
          <w:lang w:val="haw-US"/>
        </w:rPr>
        <w:fldChar w:fldCharType="end"/>
      </w:r>
      <w:bookmarkEnd w:id="59"/>
    </w:p>
    <w:p w14:paraId="08F10182" w14:textId="77777777" w:rsidR="00981CCF" w:rsidRPr="003E0EFC" w:rsidRDefault="00981CCF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>How is program success defined? (Changes in knowledge, skills, attitudes, or behaviors; for example, growth of at least one step on two or more Hoʻāmana values or ... )</w:t>
      </w:r>
    </w:p>
    <w:p w14:paraId="20D37E5E" w14:textId="77777777" w:rsidR="00981CCF" w:rsidRDefault="00981CCF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rogramSuccessDef"/>
            <w:enabled/>
            <w:calcOnExit w:val="0"/>
            <w:textInput/>
          </w:ffData>
        </w:fldChar>
      </w:r>
      <w:bookmarkStart w:id="60" w:name="ProgramSuccessDef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 xml:space="preserve">They will gain the operational efficiency </w:t>
      </w:r>
      <w:r>
        <w:rPr>
          <w:lang w:val="haw-US"/>
        </w:rPr>
        <w:fldChar w:fldCharType="end"/>
      </w:r>
      <w:bookmarkEnd w:id="60"/>
    </w:p>
    <w:p w14:paraId="6CA3A114" w14:textId="77777777" w:rsidR="00981CCF" w:rsidRPr="003E0EFC" w:rsidRDefault="00981CCF" w:rsidP="00981CCF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What percentage of program participants are expected to meet the criteria for success? </w:t>
      </w:r>
    </w:p>
    <w:p w14:paraId="5C6780AA" w14:textId="77777777" w:rsidR="00981CCF" w:rsidRDefault="00981CCF" w:rsidP="00981CCF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ercentToComplete"/>
            <w:enabled/>
            <w:calcOnExit w:val="0"/>
            <w:textInput>
              <w:type w:val="number"/>
            </w:textInput>
          </w:ffData>
        </w:fldChar>
      </w:r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  <w:lang w:val="haw-US"/>
        </w:rPr>
        <w:t>0</w:t>
      </w:r>
      <w:r>
        <w:rPr>
          <w:lang w:val="haw-US"/>
        </w:rPr>
        <w:fldChar w:fldCharType="end"/>
      </w:r>
    </w:p>
    <w:p w14:paraId="09BFD21A" w14:textId="77777777" w:rsidR="00BA2394" w:rsidRPr="003E0EFC" w:rsidRDefault="00BA2394" w:rsidP="00232A0D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lastRenderedPageBreak/>
        <w:t>When</w:t>
      </w:r>
      <w:r w:rsidR="00AE0663" w:rsidRPr="003E0EFC">
        <w:rPr>
          <w:color w:val="000000"/>
          <w:sz w:val="22"/>
          <w:szCs w:val="22"/>
          <w:lang w:val="haw-US"/>
        </w:rPr>
        <w:t>,</w:t>
      </w:r>
      <w:r w:rsidRPr="003E0EFC">
        <w:rPr>
          <w:color w:val="000000"/>
          <w:sz w:val="22"/>
          <w:szCs w:val="22"/>
          <w:lang w:val="haw-US"/>
        </w:rPr>
        <w:t xml:space="preserve"> how</w:t>
      </w:r>
      <w:r w:rsidR="00AE0663" w:rsidRPr="003E0EFC">
        <w:rPr>
          <w:color w:val="000000"/>
          <w:sz w:val="22"/>
          <w:szCs w:val="22"/>
          <w:lang w:val="haw-US"/>
        </w:rPr>
        <w:t>, and by whom</w:t>
      </w:r>
      <w:r w:rsidRPr="003E0EFC">
        <w:rPr>
          <w:color w:val="000000"/>
          <w:sz w:val="22"/>
          <w:szCs w:val="22"/>
          <w:lang w:val="haw-US"/>
        </w:rPr>
        <w:t xml:space="preserve"> will impact data be collected? </w:t>
      </w:r>
      <w:r w:rsidR="00D31C7A" w:rsidRPr="003E0EFC">
        <w:rPr>
          <w:color w:val="000000"/>
          <w:sz w:val="22"/>
          <w:szCs w:val="22"/>
          <w:lang w:val="haw-US"/>
        </w:rPr>
        <w:t>Don’t forget to include both pre- and post-assessments where appropriate.</w:t>
      </w:r>
    </w:p>
    <w:tbl>
      <w:tblPr>
        <w:tblW w:w="8727" w:type="dxa"/>
        <w:tblInd w:w="7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20" w:firstRow="1" w:lastRow="0" w:firstColumn="0" w:lastColumn="0" w:noHBand="0" w:noVBand="1"/>
      </w:tblPr>
      <w:tblGrid>
        <w:gridCol w:w="2909"/>
        <w:gridCol w:w="2909"/>
        <w:gridCol w:w="1454"/>
        <w:gridCol w:w="1455"/>
      </w:tblGrid>
      <w:tr w:rsidR="00B10F31" w:rsidRPr="003E0EFC" w14:paraId="5721CA3A" w14:textId="77777777" w:rsidTr="003E0EFC">
        <w:trPr>
          <w:cantSplit/>
        </w:trPr>
        <w:tc>
          <w:tcPr>
            <w:tcW w:w="2909" w:type="dxa"/>
            <w:tcBorders>
              <w:bottom w:val="single" w:sz="4" w:space="0" w:color="000000"/>
            </w:tcBorders>
            <w:shd w:val="clear" w:color="auto" w:fill="808080"/>
          </w:tcPr>
          <w:p w14:paraId="1EEBE8D8" w14:textId="77777777" w:rsidR="00D31C7A" w:rsidRPr="003E0EFC" w:rsidRDefault="00D31C7A" w:rsidP="003E0EFC">
            <w:pPr>
              <w:keepNext/>
              <w:keepLines/>
              <w:spacing w:before="60" w:after="60"/>
              <w:rPr>
                <w:bCs/>
                <w:color w:val="FFFFFF"/>
                <w:sz w:val="20"/>
                <w:lang w:val="haw-US"/>
              </w:rPr>
            </w:pPr>
            <w:r w:rsidRPr="003E0EFC">
              <w:rPr>
                <w:bCs/>
                <w:color w:val="FFFFFF"/>
                <w:sz w:val="20"/>
                <w:lang w:val="haw-US"/>
              </w:rPr>
              <w:t>Assessment tool or activity (identified above)</w:t>
            </w:r>
          </w:p>
        </w:tc>
        <w:tc>
          <w:tcPr>
            <w:tcW w:w="2909" w:type="dxa"/>
            <w:tcBorders>
              <w:bottom w:val="single" w:sz="4" w:space="0" w:color="000000"/>
            </w:tcBorders>
            <w:shd w:val="clear" w:color="auto" w:fill="808080"/>
          </w:tcPr>
          <w:p w14:paraId="5B505F30" w14:textId="77777777" w:rsidR="00D31C7A" w:rsidRPr="003E0EFC" w:rsidRDefault="00D31C7A" w:rsidP="003E0EFC">
            <w:pPr>
              <w:keepNext/>
              <w:keepLines/>
              <w:spacing w:before="60" w:after="60"/>
              <w:rPr>
                <w:bCs/>
                <w:color w:val="FFFFFF"/>
                <w:sz w:val="20"/>
                <w:lang w:val="haw-US"/>
              </w:rPr>
            </w:pPr>
            <w:r w:rsidRPr="003E0EFC">
              <w:rPr>
                <w:bCs/>
                <w:color w:val="FFFFFF"/>
                <w:sz w:val="20"/>
                <w:lang w:val="haw-US"/>
              </w:rPr>
              <w:t>Collected by</w:t>
            </w:r>
            <w:r w:rsidR="0080714A" w:rsidRPr="003E0EFC">
              <w:rPr>
                <w:bCs/>
                <w:color w:val="FFFFFF"/>
                <w:sz w:val="20"/>
                <w:lang w:val="haw-US"/>
              </w:rPr>
              <w:t xml:space="preserve"> (enter name of responsible person)</w:t>
            </w:r>
            <w:r w:rsidRPr="003E0EFC">
              <w:rPr>
                <w:bCs/>
                <w:color w:val="FFFFFF"/>
                <w:sz w:val="20"/>
                <w:lang w:val="haw-US"/>
              </w:rPr>
              <w:t xml:space="preserve">: </w:t>
            </w:r>
          </w:p>
        </w:tc>
        <w:tc>
          <w:tcPr>
            <w:tcW w:w="2909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14:paraId="3560A189" w14:textId="77777777" w:rsidR="00D31C7A" w:rsidRPr="003E0EFC" w:rsidRDefault="00D31C7A" w:rsidP="003E0EFC">
            <w:pPr>
              <w:keepNext/>
              <w:keepLines/>
              <w:spacing w:before="60" w:after="60"/>
              <w:rPr>
                <w:bCs/>
                <w:color w:val="FFFFFF"/>
                <w:sz w:val="20"/>
                <w:lang w:val="haw-US"/>
              </w:rPr>
            </w:pPr>
            <w:r w:rsidRPr="003E0EFC">
              <w:rPr>
                <w:bCs/>
                <w:color w:val="FFFFFF"/>
                <w:sz w:val="20"/>
                <w:lang w:val="haw-US"/>
              </w:rPr>
              <w:t xml:space="preserve">When: </w:t>
            </w:r>
            <w:r w:rsidR="00BA3BCD" w:rsidRPr="003E0EFC">
              <w:rPr>
                <w:bCs/>
                <w:color w:val="FFFFFF"/>
                <w:sz w:val="20"/>
                <w:lang w:val="haw-US"/>
              </w:rPr>
              <w:t>(enter date as month and year</w:t>
            </w:r>
            <w:r w:rsidR="0080714A" w:rsidRPr="003E0EFC">
              <w:rPr>
                <w:bCs/>
                <w:color w:val="FFFFFF"/>
                <w:sz w:val="20"/>
                <w:lang w:val="haw-US"/>
              </w:rPr>
              <w:t>, do not enter date for pre-assessment if collected only at the end of the program</w:t>
            </w:r>
            <w:r w:rsidR="00BA3BCD" w:rsidRPr="003E0EFC">
              <w:rPr>
                <w:bCs/>
                <w:color w:val="FFFFFF"/>
                <w:sz w:val="20"/>
                <w:lang w:val="haw-US"/>
              </w:rPr>
              <w:t>)</w:t>
            </w:r>
          </w:p>
        </w:tc>
      </w:tr>
      <w:tr w:rsidR="00B10F31" w:rsidRPr="003E0EFC" w14:paraId="649284DF" w14:textId="77777777" w:rsidTr="003E0EFC">
        <w:trPr>
          <w:cantSplit/>
          <w:trHeight w:val="272"/>
        </w:trPr>
        <w:tc>
          <w:tcPr>
            <w:tcW w:w="2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4472C4"/>
              <w:right w:val="single" w:sz="4" w:space="0" w:color="000000"/>
            </w:tcBorders>
            <w:shd w:val="clear" w:color="auto" w:fill="auto"/>
          </w:tcPr>
          <w:p w14:paraId="4657FB85" w14:textId="77777777" w:rsidR="00BA3BCD" w:rsidRPr="003E0EFC" w:rsidRDefault="00BA3BCD" w:rsidP="003E0EFC">
            <w:pPr>
              <w:keepNext/>
              <w:keepLines/>
              <w:spacing w:before="60" w:after="60"/>
              <w:ind w:left="344" w:hanging="344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r w:rsidRPr="003E0EFC">
              <w:rPr>
                <w:sz w:val="20"/>
                <w:lang w:val="haw-US"/>
              </w:rPr>
              <w:t xml:space="preserve">  Staff reflections via survey</w:t>
            </w:r>
          </w:p>
        </w:tc>
        <w:tc>
          <w:tcPr>
            <w:tcW w:w="2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4472C4"/>
              <w:right w:val="single" w:sz="4" w:space="0" w:color="000000"/>
            </w:tcBorders>
            <w:shd w:val="clear" w:color="auto" w:fill="auto"/>
          </w:tcPr>
          <w:p w14:paraId="3858FF19" w14:textId="77777777" w:rsidR="00BA3BCD" w:rsidRPr="003E0EFC" w:rsidRDefault="00BA3BCD" w:rsidP="003E0EFC">
            <w:pPr>
              <w:keepNext/>
              <w:keepLines/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1" w:name="Text18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="00B13F13" w:rsidRPr="003E0EFC">
              <w:rPr>
                <w:noProof/>
                <w:sz w:val="20"/>
              </w:rPr>
              <w:t>Trenton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1"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F3D7F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t xml:space="preserve">Pre: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6FBB1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t xml:space="preserve">Post: </w:t>
            </w:r>
          </w:p>
        </w:tc>
      </w:tr>
      <w:tr w:rsidR="00B10F31" w:rsidRPr="003E0EFC" w14:paraId="49E9FB05" w14:textId="77777777" w:rsidTr="003E0EFC">
        <w:trPr>
          <w:cantSplit/>
          <w:trHeight w:val="272"/>
        </w:trPr>
        <w:tc>
          <w:tcPr>
            <w:tcW w:w="29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5B77" w14:textId="77777777" w:rsidR="00BA3BCD" w:rsidRPr="003E0EFC" w:rsidRDefault="00BA3BCD" w:rsidP="003E0EFC">
            <w:pPr>
              <w:keepNext/>
              <w:keepLines/>
              <w:spacing w:before="60" w:after="60"/>
              <w:ind w:left="344" w:hanging="344"/>
              <w:rPr>
                <w:sz w:val="20"/>
                <w:lang w:val="haw-US"/>
              </w:rPr>
            </w:pPr>
          </w:p>
        </w:tc>
        <w:tc>
          <w:tcPr>
            <w:tcW w:w="29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1D91D" w14:textId="77777777" w:rsidR="00BA3BCD" w:rsidRPr="003E0EFC" w:rsidRDefault="00BA3BCD" w:rsidP="003E0EFC">
            <w:pPr>
              <w:keepNext/>
              <w:keepLines/>
              <w:spacing w:before="60" w:after="60"/>
              <w:ind w:left="341" w:hanging="341"/>
              <w:rPr>
                <w:sz w:val="20"/>
                <w:lang w:val="haw-US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33B86" w14:textId="77777777" w:rsidR="00BA3BCD" w:rsidRPr="003E0EFC" w:rsidRDefault="00BA3BCD" w:rsidP="003E0EFC">
            <w:pPr>
              <w:keepNext/>
              <w:keepLines/>
              <w:spacing w:before="60" w:after="6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bookmarkStart w:id="62" w:name="Text13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2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F659C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="00F36BA1" w:rsidRPr="003E0EFC">
              <w:rPr>
                <w:noProof/>
                <w:sz w:val="20"/>
                <w:lang w:val="haw-US"/>
              </w:rPr>
              <w:t>March 20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</w:tr>
      <w:tr w:rsidR="00B10F31" w:rsidRPr="003E0EFC" w14:paraId="01DB10A9" w14:textId="77777777" w:rsidTr="003E0EFC">
        <w:trPr>
          <w:cantSplit/>
          <w:trHeight w:val="272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FD7A4" w14:textId="77777777" w:rsidR="00BA3BCD" w:rsidRPr="003E0EFC" w:rsidRDefault="00BA3BCD" w:rsidP="003E0EFC">
            <w:pPr>
              <w:keepNext/>
              <w:keepLines/>
              <w:spacing w:before="60" w:after="60"/>
              <w:ind w:left="344" w:hanging="344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24"/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3"/>
            <w:r w:rsidRPr="003E0EFC">
              <w:rPr>
                <w:sz w:val="20"/>
                <w:lang w:val="haw-US"/>
              </w:rPr>
              <w:t xml:space="preserve">  Staff reflections via small group discussion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08CD8" w14:textId="77777777" w:rsidR="00BA3BCD" w:rsidRPr="003E0EFC" w:rsidRDefault="00BA3BCD" w:rsidP="003E0EFC">
            <w:pPr>
              <w:keepNext/>
              <w:keepLines/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7DAE9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bookmarkStart w:id="64" w:name="Text14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4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0F6F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</w:tr>
      <w:tr w:rsidR="00B10F31" w:rsidRPr="003E0EFC" w14:paraId="4B7BB53D" w14:textId="77777777" w:rsidTr="003E0EFC">
        <w:trPr>
          <w:cantSplit/>
          <w:trHeight w:val="272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D645" w14:textId="77777777" w:rsidR="00BA3BCD" w:rsidRPr="003E0EFC" w:rsidRDefault="00BA3BCD" w:rsidP="003E0EFC">
            <w:pPr>
              <w:keepNext/>
              <w:keepLines/>
              <w:spacing w:before="60" w:after="6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SS_traum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r w:rsidRPr="003E0EFC">
              <w:rPr>
                <w:sz w:val="20"/>
                <w:lang w:val="haw-US"/>
              </w:rPr>
              <w:t xml:space="preserve">  Hoʻāmana survey for kamaliʻi (for all YD programs)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AFBB9" w14:textId="77777777" w:rsidR="00BA3BCD" w:rsidRPr="003E0EFC" w:rsidRDefault="00BA3BCD" w:rsidP="003E0EFC">
            <w:pPr>
              <w:keepNext/>
              <w:keepLines/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65" w:name="Text19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5"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CD8" w14:textId="77777777" w:rsidR="00BA3BCD" w:rsidRPr="003E0EFC" w:rsidRDefault="0080714A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9CA1" w14:textId="77777777" w:rsidR="00BA3BCD" w:rsidRPr="003E0EFC" w:rsidRDefault="0080714A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</w:tr>
      <w:tr w:rsidR="00B10F31" w:rsidRPr="003E0EFC" w14:paraId="3590A327" w14:textId="77777777" w:rsidTr="003E0EFC">
        <w:trPr>
          <w:cantSplit/>
          <w:trHeight w:val="272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4BC73" w14:textId="77777777" w:rsidR="00BA3BCD" w:rsidRPr="003E0EFC" w:rsidRDefault="00BA3BCD" w:rsidP="003E0EFC">
            <w:pPr>
              <w:keepNext/>
              <w:keepLines/>
              <w:spacing w:before="60" w:after="6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Ops_Coleadershi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r w:rsidRPr="003E0EFC">
              <w:rPr>
                <w:sz w:val="20"/>
                <w:lang w:val="haw-US"/>
              </w:rPr>
              <w:t xml:space="preserve">  </w:t>
            </w:r>
            <w:r w:rsidRPr="003E0EFC">
              <w:rPr>
                <w:sz w:val="20"/>
                <w:lang w:val="haw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6" w:name="Text6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6"/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E7911" w14:textId="77777777" w:rsidR="00BA3BCD" w:rsidRPr="003E0EFC" w:rsidRDefault="00BA3BCD" w:rsidP="003E0EFC">
            <w:pPr>
              <w:keepNext/>
              <w:keepLines/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77398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bookmarkStart w:id="67" w:name="Text15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7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A4FB4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</w:tr>
      <w:tr w:rsidR="00B10F31" w:rsidRPr="003E0EFC" w14:paraId="7B68D5B4" w14:textId="77777777" w:rsidTr="003E0EFC">
        <w:trPr>
          <w:cantSplit/>
          <w:trHeight w:val="272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F0CE" w14:textId="77777777" w:rsidR="00BA3BCD" w:rsidRPr="003E0EFC" w:rsidRDefault="00BA3BCD" w:rsidP="003E0EFC">
            <w:pPr>
              <w:keepNext/>
              <w:keepLines/>
              <w:spacing w:before="60" w:after="60"/>
              <w:ind w:left="344" w:hanging="344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Ops_Faciliti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r w:rsidRPr="003E0EFC">
              <w:rPr>
                <w:sz w:val="20"/>
                <w:lang w:val="haw-US"/>
              </w:rPr>
              <w:t xml:space="preserve">  </w:t>
            </w:r>
            <w:r w:rsidRPr="003E0EFC">
              <w:rPr>
                <w:sz w:val="20"/>
                <w:lang w:val="haw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8" w:name="Text7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8"/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5B5F3" w14:textId="77777777" w:rsidR="00BA3BCD" w:rsidRPr="003E0EFC" w:rsidRDefault="00BA3BCD" w:rsidP="003E0EFC">
            <w:pPr>
              <w:keepNext/>
              <w:keepLines/>
              <w:spacing w:before="60" w:after="60"/>
              <w:ind w:left="341" w:hanging="341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1FE12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CEDB9" w14:textId="77777777" w:rsidR="00BA3BCD" w:rsidRPr="003E0EFC" w:rsidRDefault="00BA3BCD" w:rsidP="003E0EFC">
            <w:pPr>
              <w:keepNext/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bookmarkStart w:id="69" w:name="Text16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69"/>
          </w:p>
        </w:tc>
      </w:tr>
      <w:tr w:rsidR="00B10F31" w:rsidRPr="003E0EFC" w14:paraId="2E10EDB5" w14:textId="77777777" w:rsidTr="003E0EFC">
        <w:trPr>
          <w:cantSplit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B5233" w14:textId="77777777" w:rsidR="00BA3BCD" w:rsidRPr="003E0EFC" w:rsidRDefault="00BA3BCD" w:rsidP="003E0EFC">
            <w:pPr>
              <w:keepLines/>
              <w:spacing w:before="60" w:after="6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Ops_Hoʻokip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FORMCHECKBOX </w:instrText>
            </w:r>
            <w:r w:rsidR="009E38CD" w:rsidRPr="003E0EFC">
              <w:rPr>
                <w:sz w:val="20"/>
                <w:lang w:val="haw-US"/>
              </w:rPr>
            </w:r>
            <w:r w:rsidR="009E38CD"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sz w:val="20"/>
                <w:lang w:val="haw-US"/>
              </w:rPr>
              <w:fldChar w:fldCharType="end"/>
            </w:r>
            <w:r w:rsidRPr="003E0EFC">
              <w:rPr>
                <w:sz w:val="20"/>
                <w:lang w:val="haw-US"/>
              </w:rPr>
              <w:t xml:space="preserve">  </w:t>
            </w:r>
            <w:r w:rsidRPr="003E0EFC">
              <w:rPr>
                <w:sz w:val="20"/>
                <w:lang w:val="haw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0" w:name="Text8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70"/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D5974" w14:textId="77777777" w:rsidR="00BA3BCD" w:rsidRPr="003E0EFC" w:rsidRDefault="00BA3BCD" w:rsidP="003E0EFC">
            <w:pPr>
              <w:keepLines/>
              <w:spacing w:before="60" w:after="60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1" w:name="Text12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71"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7268" w14:textId="77777777" w:rsidR="00BA3BCD" w:rsidRPr="003E0EFC" w:rsidRDefault="00BA3BCD" w:rsidP="003E0EFC">
            <w:pPr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AF39E" w14:textId="77777777" w:rsidR="00BA3BCD" w:rsidRPr="003E0EFC" w:rsidRDefault="00BA3BCD" w:rsidP="003E0EFC">
            <w:pPr>
              <w:keepLines/>
              <w:spacing w:before="60" w:after="60"/>
              <w:ind w:left="346" w:hanging="346"/>
              <w:rPr>
                <w:sz w:val="20"/>
                <w:lang w:val="haw-US"/>
              </w:rPr>
            </w:pPr>
            <w:r w:rsidRPr="003E0EFC">
              <w:rPr>
                <w:sz w:val="20"/>
                <w:lang w:val="haw-US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date"/>
                    <w:format w:val="MMMM yy"/>
                  </w:textInput>
                </w:ffData>
              </w:fldChar>
            </w:r>
            <w:bookmarkStart w:id="72" w:name="Text17"/>
            <w:r w:rsidRPr="003E0EFC">
              <w:rPr>
                <w:sz w:val="20"/>
                <w:lang w:val="haw-US"/>
              </w:rPr>
              <w:instrText xml:space="preserve"> FORMTEXT </w:instrText>
            </w:r>
            <w:r w:rsidRPr="003E0EFC">
              <w:rPr>
                <w:sz w:val="20"/>
                <w:lang w:val="haw-US"/>
              </w:rPr>
            </w:r>
            <w:r w:rsidRPr="003E0EFC">
              <w:rPr>
                <w:sz w:val="20"/>
                <w:lang w:val="haw-US"/>
              </w:rPr>
              <w:fldChar w:fldCharType="separate"/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noProof/>
                <w:sz w:val="20"/>
                <w:lang w:val="haw-US"/>
              </w:rPr>
              <w:t> </w:t>
            </w:r>
            <w:r w:rsidRPr="003E0EFC">
              <w:rPr>
                <w:sz w:val="20"/>
                <w:lang w:val="haw-US"/>
              </w:rPr>
              <w:fldChar w:fldCharType="end"/>
            </w:r>
            <w:bookmarkEnd w:id="72"/>
          </w:p>
        </w:tc>
      </w:tr>
    </w:tbl>
    <w:p w14:paraId="5A7C1597" w14:textId="77777777" w:rsidR="00AE0663" w:rsidRDefault="00AE0663" w:rsidP="009A7DB0">
      <w:pPr>
        <w:rPr>
          <w:lang w:val="haw-US"/>
        </w:rPr>
      </w:pPr>
      <w:r>
        <w:rPr>
          <w:lang w:val="haw-US"/>
        </w:rPr>
        <w:br w:type="page"/>
      </w:r>
    </w:p>
    <w:p w14:paraId="65551DB7" w14:textId="77777777" w:rsidR="0080714A" w:rsidRDefault="0080714A" w:rsidP="0080714A">
      <w:pPr>
        <w:pStyle w:val="Heading1"/>
        <w:rPr>
          <w:lang w:val="haw-US"/>
        </w:rPr>
      </w:pPr>
      <w:r>
        <w:rPr>
          <w:lang w:val="haw-US"/>
        </w:rPr>
        <w:lastRenderedPageBreak/>
        <w:t>Program Design and Activities</w:t>
      </w:r>
    </w:p>
    <w:p w14:paraId="0D61E9D9" w14:textId="77777777" w:rsidR="0080714A" w:rsidRPr="003E0EFC" w:rsidRDefault="0080714A" w:rsidP="0080714A">
      <w:pPr>
        <w:pStyle w:val="Heading2"/>
        <w:ind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t>Provide a high-level description of the program (think about what a brief description of the program in a brochure of LT services might contain)</w:t>
      </w:r>
    </w:p>
    <w:p w14:paraId="0054E0AF" w14:textId="77777777" w:rsidR="0080714A" w:rsidRDefault="0080714A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rogramDescription"/>
            <w:enabled/>
            <w:calcOnExit w:val="0"/>
            <w:textInput/>
          </w:ffData>
        </w:fldChar>
      </w:r>
      <w:bookmarkStart w:id="73" w:name="ProgramDescription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>Test program high level description</w:t>
      </w:r>
      <w:r>
        <w:rPr>
          <w:lang w:val="haw-US"/>
        </w:rPr>
        <w:fldChar w:fldCharType="end"/>
      </w:r>
      <w:bookmarkEnd w:id="73"/>
    </w:p>
    <w:p w14:paraId="533C4B8D" w14:textId="77777777" w:rsidR="0080714A" w:rsidRPr="003E0EFC" w:rsidRDefault="0080714A" w:rsidP="0080714A">
      <w:pPr>
        <w:pStyle w:val="Heading2"/>
        <w:ind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t>If this program has been previously offered by LT. Provide a brief history of the program including:</w:t>
      </w:r>
    </w:p>
    <w:p w14:paraId="4B2B3FFB" w14:textId="77777777" w:rsidR="0080714A" w:rsidRPr="003E0EFC" w:rsidRDefault="0080714A" w:rsidP="0080714A">
      <w:pPr>
        <w:pStyle w:val="ListParagraph"/>
        <w:numPr>
          <w:ilvl w:val="0"/>
          <w:numId w:val="1"/>
        </w:numPr>
        <w:rPr>
          <w:rFonts w:ascii="Calibri Light" w:hAnsi="Calibri Light"/>
          <w:sz w:val="21"/>
          <w:lang w:val="haw-US"/>
        </w:rPr>
      </w:pPr>
      <w:r w:rsidRPr="003E0EFC">
        <w:rPr>
          <w:rFonts w:ascii="Calibri Light" w:hAnsi="Calibri Light"/>
          <w:sz w:val="21"/>
          <w:lang w:val="haw-US"/>
        </w:rPr>
        <w:t xml:space="preserve">number of years in operation, </w:t>
      </w:r>
    </w:p>
    <w:p w14:paraId="55426DA7" w14:textId="77777777" w:rsidR="0080714A" w:rsidRPr="003E0EFC" w:rsidRDefault="0080714A" w:rsidP="0080714A">
      <w:pPr>
        <w:pStyle w:val="ListParagraph"/>
        <w:numPr>
          <w:ilvl w:val="0"/>
          <w:numId w:val="1"/>
        </w:numPr>
        <w:rPr>
          <w:rFonts w:ascii="Calibri Light" w:hAnsi="Calibri Light"/>
          <w:sz w:val="21"/>
          <w:lang w:val="haw-US"/>
        </w:rPr>
      </w:pPr>
      <w:r w:rsidRPr="003E0EFC">
        <w:rPr>
          <w:rFonts w:ascii="Calibri Light" w:hAnsi="Calibri Light"/>
          <w:sz w:val="21"/>
          <w:lang w:val="haw-US"/>
        </w:rPr>
        <w:t xml:space="preserve">key milestones in program development, </w:t>
      </w:r>
    </w:p>
    <w:p w14:paraId="707587F7" w14:textId="77777777" w:rsidR="0080714A" w:rsidRPr="003E0EFC" w:rsidRDefault="0080714A" w:rsidP="0080714A">
      <w:pPr>
        <w:pStyle w:val="ListParagraph"/>
        <w:numPr>
          <w:ilvl w:val="0"/>
          <w:numId w:val="1"/>
        </w:numPr>
        <w:rPr>
          <w:rFonts w:ascii="Calibri Light" w:hAnsi="Calibri Light"/>
          <w:sz w:val="21"/>
          <w:lang w:val="haw-US"/>
        </w:rPr>
      </w:pPr>
      <w:r w:rsidRPr="003E0EFC">
        <w:rPr>
          <w:rFonts w:ascii="Calibri Light" w:hAnsi="Calibri Light"/>
          <w:sz w:val="21"/>
          <w:lang w:val="haw-US"/>
        </w:rPr>
        <w:t xml:space="preserve">high level conclusions from prior program evaluations and </w:t>
      </w:r>
    </w:p>
    <w:p w14:paraId="67EE08F0" w14:textId="77777777" w:rsidR="0080714A" w:rsidRPr="003E0EFC" w:rsidRDefault="0080714A" w:rsidP="0080714A">
      <w:pPr>
        <w:pStyle w:val="ListParagraph"/>
        <w:numPr>
          <w:ilvl w:val="0"/>
          <w:numId w:val="1"/>
        </w:numPr>
        <w:rPr>
          <w:rFonts w:ascii="Calibri Light" w:hAnsi="Calibri Light"/>
          <w:sz w:val="21"/>
          <w:lang w:val="haw-US"/>
        </w:rPr>
      </w:pPr>
      <w:r w:rsidRPr="003E0EFC">
        <w:rPr>
          <w:rFonts w:ascii="Calibri Light" w:hAnsi="Calibri Light"/>
          <w:sz w:val="21"/>
          <w:lang w:val="haw-US"/>
        </w:rPr>
        <w:t>how evaluation results have been used for continuous quality improvement in this iteration of the program</w:t>
      </w:r>
    </w:p>
    <w:p w14:paraId="31D9C2EB" w14:textId="77777777" w:rsidR="0080714A" w:rsidRPr="001F0B2C" w:rsidRDefault="0080714A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rogramHistory"/>
            <w:enabled/>
            <w:calcOnExit w:val="0"/>
            <w:textInput/>
          </w:ffData>
        </w:fldChar>
      </w:r>
      <w:bookmarkStart w:id="74" w:name="ProgramHistory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B13F13">
        <w:rPr>
          <w:noProof/>
        </w:rPr>
        <w:t>This progam has never been offered</w:t>
      </w:r>
      <w:r>
        <w:rPr>
          <w:lang w:val="haw-US"/>
        </w:rPr>
        <w:fldChar w:fldCharType="end"/>
      </w:r>
      <w:bookmarkEnd w:id="74"/>
    </w:p>
    <w:p w14:paraId="0A178226" w14:textId="77777777" w:rsidR="0080714A" w:rsidRPr="003E0EFC" w:rsidRDefault="0080714A" w:rsidP="0080714A">
      <w:pPr>
        <w:pStyle w:val="Heading2"/>
        <w:ind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t>How has</w:t>
      </w:r>
      <w:r w:rsidR="00232A0D" w:rsidRPr="003E0EFC">
        <w:rPr>
          <w:color w:val="000000"/>
          <w:sz w:val="22"/>
          <w:lang w:val="haw-US"/>
        </w:rPr>
        <w:t>,</w:t>
      </w:r>
      <w:r w:rsidRPr="003E0EFC">
        <w:rPr>
          <w:color w:val="000000"/>
          <w:sz w:val="22"/>
          <w:lang w:val="haw-US"/>
        </w:rPr>
        <w:t xml:space="preserve"> or will</w:t>
      </w:r>
      <w:r w:rsidR="00232A0D" w:rsidRPr="003E0EFC">
        <w:rPr>
          <w:color w:val="000000"/>
          <w:sz w:val="22"/>
          <w:lang w:val="haw-US"/>
        </w:rPr>
        <w:t>,</w:t>
      </w:r>
      <w:r w:rsidRPr="003E0EFC">
        <w:rPr>
          <w:color w:val="000000"/>
          <w:sz w:val="22"/>
          <w:lang w:val="haw-US"/>
        </w:rPr>
        <w:t xml:space="preserve"> participant voice be used to inform the design and/or delivery of the program?</w:t>
      </w:r>
    </w:p>
    <w:p w14:paraId="42E897F0" w14:textId="65696739" w:rsidR="0080714A" w:rsidRDefault="0080714A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articipantVoice"/>
            <w:enabled/>
            <w:calcOnExit w:val="0"/>
            <w:textInput/>
          </w:ffData>
        </w:fldChar>
      </w:r>
      <w:bookmarkStart w:id="75" w:name="ParticipantVoice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5E345A">
        <w:rPr>
          <w:lang w:val="haw-US"/>
        </w:rPr>
        <w:t>yes</w:t>
      </w:r>
      <w:r>
        <w:rPr>
          <w:lang w:val="haw-US"/>
        </w:rPr>
        <w:fldChar w:fldCharType="end"/>
      </w:r>
      <w:bookmarkEnd w:id="75"/>
    </w:p>
    <w:p w14:paraId="7019AB80" w14:textId="77777777" w:rsidR="0080714A" w:rsidRPr="003E0EFC" w:rsidRDefault="0080714A" w:rsidP="0080714A">
      <w:pPr>
        <w:pStyle w:val="Heading2"/>
        <w:ind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t>What is the planned first date of direct services to participants? (Does not include planning or recruitment window)? Enter Month Day, Year (e.g., January 21, 2020)</w:t>
      </w:r>
    </w:p>
    <w:p w14:paraId="23D53B1F" w14:textId="77777777" w:rsidR="0080714A" w:rsidRDefault="0080714A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StartDate"/>
            <w:enabled/>
            <w:calcOnExit/>
            <w:textInput>
              <w:type w:val="date"/>
              <w:format w:val="dddd, d MMMM yyyy"/>
            </w:textInput>
          </w:ffData>
        </w:fldChar>
      </w:r>
      <w:bookmarkStart w:id="76" w:name="StartDate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  <w:lang w:val="haw-US"/>
        </w:rPr>
        <w:t>Wednesday, 12 February 2020</w:t>
      </w:r>
      <w:r>
        <w:rPr>
          <w:lang w:val="haw-US"/>
        </w:rPr>
        <w:fldChar w:fldCharType="end"/>
      </w:r>
      <w:bookmarkEnd w:id="76"/>
    </w:p>
    <w:p w14:paraId="4649E436" w14:textId="77777777" w:rsidR="0080714A" w:rsidRPr="003E0EFC" w:rsidRDefault="0080714A" w:rsidP="0080714A">
      <w:pPr>
        <w:pStyle w:val="Heading2"/>
        <w:ind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t>What is the planned last date of direct services to participants? (Does not include window for program close out activities such as the program evaluation)</w:t>
      </w:r>
    </w:p>
    <w:p w14:paraId="1BC4BE31" w14:textId="77777777" w:rsidR="0080714A" w:rsidRPr="00E40901" w:rsidRDefault="0080714A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EndDate"/>
            <w:enabled/>
            <w:calcOnExit/>
            <w:textInput>
              <w:type w:val="date"/>
              <w:format w:val="dddd, d MMMM yyyy"/>
            </w:textInput>
          </w:ffData>
        </w:fldChar>
      </w:r>
      <w:bookmarkStart w:id="77" w:name="EndDate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  <w:lang w:val="haw-US"/>
        </w:rPr>
        <w:t>Wednesday, 18 March 2020</w:t>
      </w:r>
      <w:r>
        <w:rPr>
          <w:lang w:val="haw-US"/>
        </w:rPr>
        <w:fldChar w:fldCharType="end"/>
      </w:r>
      <w:bookmarkEnd w:id="77"/>
    </w:p>
    <w:p w14:paraId="65C117B8" w14:textId="77777777" w:rsidR="0080714A" w:rsidRPr="003E0EFC" w:rsidRDefault="0080714A" w:rsidP="0080714A">
      <w:pPr>
        <w:pStyle w:val="Heading2"/>
        <w:ind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t xml:space="preserve">Describe the total number and length of sessions (include only direct contact time with participants to deliver program; does not include planning, transportation, setup time, etc.) </w:t>
      </w:r>
      <w:r w:rsidRPr="003E0EFC">
        <w:rPr>
          <w:color w:val="000000"/>
          <w:sz w:val="22"/>
          <w:lang w:val="haw-US"/>
        </w:rPr>
        <w:br/>
        <w:t>For example: “Program meets on first and third Wednesdays for 4 months (for a total of 8 sessions) for 3 hours per session.”</w:t>
      </w:r>
    </w:p>
    <w:p w14:paraId="3BB7D758" w14:textId="77777777" w:rsidR="0080714A" w:rsidRDefault="0080714A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Sessions"/>
            <w:enabled/>
            <w:calcOnExit w:val="0"/>
            <w:textInput/>
          </w:ffData>
        </w:fldChar>
      </w:r>
      <w:bookmarkStart w:id="78" w:name="Sessions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</w:rPr>
        <w:t>7 classes each 2 hours</w:t>
      </w:r>
      <w:r>
        <w:rPr>
          <w:lang w:val="haw-US"/>
        </w:rPr>
        <w:fldChar w:fldCharType="end"/>
      </w:r>
      <w:bookmarkEnd w:id="78"/>
    </w:p>
    <w:p w14:paraId="16CD1B38" w14:textId="77777777" w:rsidR="0080714A" w:rsidRPr="003E0EFC" w:rsidRDefault="0080714A" w:rsidP="0080714A">
      <w:pPr>
        <w:pStyle w:val="Heading2"/>
        <w:ind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t xml:space="preserve">Will multiple cohorts (groups of participants) participate in the program? If yes, indicate expected beginning and ending dates for cohorts 2 and beyond below. </w:t>
      </w:r>
      <w:r w:rsidRPr="003E0EFC">
        <w:rPr>
          <w:color w:val="000000"/>
          <w:sz w:val="22"/>
          <w:lang w:val="haw-US"/>
        </w:rPr>
        <w:br/>
        <w:t>For example: “Cohort 2 will begin on April 16, 2020 and will end on June 30, 2020; Cohort 3 will begin on August 16, 2020 and end on October 29, 2020”</w:t>
      </w:r>
    </w:p>
    <w:p w14:paraId="5599FB6C" w14:textId="77777777" w:rsidR="00F36BA1" w:rsidRPr="00F36BA1" w:rsidRDefault="0080714A" w:rsidP="0080714A">
      <w:pPr>
        <w:ind w:left="720"/>
        <w:rPr>
          <w:noProof/>
        </w:rPr>
      </w:pPr>
      <w:r>
        <w:rPr>
          <w:lang w:val="haw-US"/>
        </w:rPr>
        <w:fldChar w:fldCharType="begin">
          <w:ffData>
            <w:name w:val="CohortBegEndDates"/>
            <w:enabled/>
            <w:calcOnExit w:val="0"/>
            <w:textInput/>
          </w:ffData>
        </w:fldChar>
      </w:r>
      <w:bookmarkStart w:id="79" w:name="CohortBegEndDates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</w:rPr>
        <w:t>There is only one cohort.</w:t>
      </w:r>
    </w:p>
    <w:p w14:paraId="0F4F5466" w14:textId="77777777" w:rsidR="0080714A" w:rsidRDefault="0080714A" w:rsidP="0080714A">
      <w:pPr>
        <w:ind w:left="720"/>
        <w:rPr>
          <w:lang w:val="haw-US"/>
        </w:rPr>
        <w:sectPr w:rsidR="0080714A" w:rsidSect="003D30F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haw-US"/>
        </w:rPr>
        <w:fldChar w:fldCharType="end"/>
      </w:r>
      <w:bookmarkEnd w:id="79"/>
    </w:p>
    <w:p w14:paraId="716591B0" w14:textId="77777777" w:rsidR="0080714A" w:rsidRPr="003E0EFC" w:rsidRDefault="0080714A" w:rsidP="00232A0D">
      <w:pPr>
        <w:pStyle w:val="Heading2"/>
        <w:ind w:left="360" w:hanging="360"/>
        <w:rPr>
          <w:color w:val="000000"/>
          <w:sz w:val="22"/>
          <w:lang w:val="haw-US"/>
        </w:rPr>
      </w:pPr>
      <w:r w:rsidRPr="003E0EFC">
        <w:rPr>
          <w:color w:val="000000"/>
          <w:sz w:val="22"/>
          <w:lang w:val="haw-US"/>
        </w:rPr>
        <w:lastRenderedPageBreak/>
        <w:t xml:space="preserve">What activities or services will the program include and how will they contribute to the priority program impacts? </w:t>
      </w:r>
    </w:p>
    <w:tbl>
      <w:tblPr>
        <w:tblW w:w="131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0"/>
        <w:gridCol w:w="4380"/>
        <w:gridCol w:w="4380"/>
      </w:tblGrid>
      <w:tr w:rsidR="0080714A" w:rsidRPr="003E0EFC" w14:paraId="7C10071E" w14:textId="77777777" w:rsidTr="003E0EFC">
        <w:trPr>
          <w:trHeight w:val="360"/>
        </w:trPr>
        <w:tc>
          <w:tcPr>
            <w:tcW w:w="4380" w:type="dxa"/>
            <w:shd w:val="clear" w:color="auto" w:fill="auto"/>
          </w:tcPr>
          <w:p w14:paraId="6092F576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t xml:space="preserve">Intended Impact (from </w:t>
            </w:r>
            <w:r w:rsidR="00232A0D" w:rsidRPr="003E0EFC">
              <w:rPr>
                <w:lang w:val="haw-US"/>
              </w:rPr>
              <w:t>S</w:t>
            </w:r>
            <w:r w:rsidRPr="003E0EFC">
              <w:rPr>
                <w:lang w:val="haw-US"/>
              </w:rPr>
              <w:t>ection</w:t>
            </w:r>
            <w:r w:rsidR="00232A0D" w:rsidRPr="003E0EFC">
              <w:rPr>
                <w:lang w:val="haw-US"/>
              </w:rPr>
              <w:t>s</w:t>
            </w:r>
            <w:r w:rsidRPr="003E0EFC">
              <w:rPr>
                <w:lang w:val="haw-US"/>
              </w:rPr>
              <w:t xml:space="preserve"> III A. And B above)</w:t>
            </w:r>
          </w:p>
        </w:tc>
        <w:tc>
          <w:tcPr>
            <w:tcW w:w="4380" w:type="dxa"/>
            <w:shd w:val="clear" w:color="auto" w:fill="auto"/>
          </w:tcPr>
          <w:p w14:paraId="00DF98B2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t xml:space="preserve">Brief description of activity or content </w:t>
            </w:r>
          </w:p>
        </w:tc>
        <w:tc>
          <w:tcPr>
            <w:tcW w:w="4380" w:type="dxa"/>
            <w:shd w:val="clear" w:color="auto" w:fill="auto"/>
          </w:tcPr>
          <w:p w14:paraId="1CF19C90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t>How will this contribute to intended impact?</w:t>
            </w:r>
          </w:p>
        </w:tc>
      </w:tr>
      <w:tr w:rsidR="0080714A" w:rsidRPr="003E0EFC" w14:paraId="422EF608" w14:textId="77777777" w:rsidTr="003E0EFC">
        <w:trPr>
          <w:trHeight w:val="360"/>
        </w:trPr>
        <w:tc>
          <w:tcPr>
            <w:tcW w:w="4380" w:type="dxa"/>
            <w:shd w:val="clear" w:color="auto" w:fill="auto"/>
          </w:tcPr>
          <w:p w14:paraId="0DEE0832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t xml:space="preserve">Find strength in Hawaiian cultural identity </w:t>
            </w:r>
          </w:p>
        </w:tc>
        <w:tc>
          <w:tcPr>
            <w:tcW w:w="4380" w:type="dxa"/>
            <w:shd w:val="clear" w:color="auto" w:fill="auto"/>
          </w:tcPr>
          <w:p w14:paraId="7FBD0C73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CultureActivity"/>
                  <w:enabled/>
                  <w:calcOnExit w:val="0"/>
                  <w:textInput/>
                </w:ffData>
              </w:fldChar>
            </w:r>
            <w:bookmarkStart w:id="80" w:name="CultureActivity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Learn oli</w:t>
            </w:r>
            <w:r w:rsidRPr="003E0EFC">
              <w:rPr>
                <w:lang w:val="haw-US"/>
              </w:rPr>
              <w:fldChar w:fldCharType="end"/>
            </w:r>
            <w:bookmarkEnd w:id="80"/>
          </w:p>
        </w:tc>
        <w:tc>
          <w:tcPr>
            <w:tcW w:w="4380" w:type="dxa"/>
            <w:shd w:val="clear" w:color="auto" w:fill="auto"/>
          </w:tcPr>
          <w:p w14:paraId="12939104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CultureRationale"/>
                  <w:enabled/>
                  <w:calcOnExit w:val="0"/>
                  <w:textInput/>
                </w:ffData>
              </w:fldChar>
            </w:r>
            <w:bookmarkStart w:id="81" w:name="CultureRationale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Teach cultural knowledge</w:t>
            </w:r>
            <w:r w:rsidRPr="003E0EFC">
              <w:rPr>
                <w:lang w:val="haw-US"/>
              </w:rPr>
              <w:fldChar w:fldCharType="end"/>
            </w:r>
            <w:bookmarkEnd w:id="81"/>
          </w:p>
        </w:tc>
      </w:tr>
      <w:tr w:rsidR="0080714A" w:rsidRPr="003E0EFC" w14:paraId="3B515CD1" w14:textId="77777777" w:rsidTr="003E0EFC">
        <w:trPr>
          <w:trHeight w:val="360"/>
        </w:trPr>
        <w:tc>
          <w:tcPr>
            <w:tcW w:w="4380" w:type="dxa"/>
            <w:shd w:val="clear" w:color="auto" w:fill="auto"/>
          </w:tcPr>
          <w:p w14:paraId="1EA177DC" w14:textId="77777777" w:rsidR="0080714A" w:rsidRPr="003E0EFC" w:rsidRDefault="00232A0D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82" w:name="Text20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Impact 1</w:t>
            </w:r>
            <w:r w:rsidRPr="003E0EFC">
              <w:rPr>
                <w:lang w:val="haw-US"/>
              </w:rPr>
              <w:fldChar w:fldCharType="end"/>
            </w:r>
            <w:bookmarkEnd w:id="82"/>
          </w:p>
        </w:tc>
        <w:tc>
          <w:tcPr>
            <w:tcW w:w="4380" w:type="dxa"/>
            <w:shd w:val="clear" w:color="auto" w:fill="auto"/>
          </w:tcPr>
          <w:p w14:paraId="337FFC6D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UseCulture"/>
                  <w:enabled/>
                  <w:calcOnExit w:val="0"/>
                  <w:textInput/>
                </w:ffData>
              </w:fldChar>
            </w:r>
            <w:bookmarkStart w:id="83" w:name="UseCulture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Description 1</w:t>
            </w:r>
            <w:r w:rsidRPr="003E0EFC">
              <w:rPr>
                <w:lang w:val="haw-US"/>
              </w:rPr>
              <w:fldChar w:fldCharType="end"/>
            </w:r>
            <w:bookmarkEnd w:id="83"/>
          </w:p>
        </w:tc>
        <w:tc>
          <w:tcPr>
            <w:tcW w:w="4380" w:type="dxa"/>
            <w:shd w:val="clear" w:color="auto" w:fill="auto"/>
          </w:tcPr>
          <w:p w14:paraId="5003C2B4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UseCultureRationale"/>
                  <w:enabled/>
                  <w:calcOnExit w:val="0"/>
                  <w:textInput/>
                </w:ffData>
              </w:fldChar>
            </w:r>
            <w:bookmarkStart w:id="84" w:name="UseCultureRationale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Contribute 1</w:t>
            </w:r>
            <w:r w:rsidRPr="003E0EFC">
              <w:rPr>
                <w:lang w:val="haw-US"/>
              </w:rPr>
              <w:fldChar w:fldCharType="end"/>
            </w:r>
            <w:bookmarkEnd w:id="84"/>
          </w:p>
        </w:tc>
      </w:tr>
      <w:tr w:rsidR="0080714A" w:rsidRPr="003E0EFC" w14:paraId="7356159D" w14:textId="77777777" w:rsidTr="003E0EFC">
        <w:trPr>
          <w:trHeight w:val="360"/>
        </w:trPr>
        <w:tc>
          <w:tcPr>
            <w:tcW w:w="4380" w:type="dxa"/>
            <w:shd w:val="clear" w:color="auto" w:fill="auto"/>
          </w:tcPr>
          <w:p w14:paraId="3B628735" w14:textId="77777777" w:rsidR="0080714A" w:rsidRPr="003E0EFC" w:rsidRDefault="00232A0D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85" w:name="Text21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Impact 2</w:t>
            </w:r>
            <w:r w:rsidRPr="003E0EFC">
              <w:rPr>
                <w:lang w:val="haw-US"/>
              </w:rPr>
              <w:fldChar w:fldCharType="end"/>
            </w:r>
            <w:bookmarkEnd w:id="85"/>
          </w:p>
        </w:tc>
        <w:tc>
          <w:tcPr>
            <w:tcW w:w="4380" w:type="dxa"/>
            <w:shd w:val="clear" w:color="auto" w:fill="auto"/>
          </w:tcPr>
          <w:p w14:paraId="4DE9C875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1Activity"/>
                  <w:enabled/>
                  <w:calcOnExit w:val="0"/>
                  <w:textInput/>
                </w:ffData>
              </w:fldChar>
            </w:r>
            <w:bookmarkStart w:id="86" w:name="Impact1Activity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Description 2</w:t>
            </w:r>
            <w:r w:rsidRPr="003E0EFC">
              <w:rPr>
                <w:lang w:val="haw-US"/>
              </w:rPr>
              <w:fldChar w:fldCharType="end"/>
            </w:r>
            <w:bookmarkEnd w:id="86"/>
          </w:p>
        </w:tc>
        <w:tc>
          <w:tcPr>
            <w:tcW w:w="4380" w:type="dxa"/>
            <w:shd w:val="clear" w:color="auto" w:fill="auto"/>
          </w:tcPr>
          <w:p w14:paraId="1CBBFFEE" w14:textId="77777777" w:rsidR="0080714A" w:rsidRPr="003E0EFC" w:rsidRDefault="0080714A" w:rsidP="00F36BA1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1Rationale"/>
                  <w:enabled/>
                  <w:calcOnExit w:val="0"/>
                  <w:textInput/>
                </w:ffData>
              </w:fldChar>
            </w:r>
            <w:bookmarkStart w:id="87" w:name="Impact1Rationale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Contribute 2</w:t>
            </w:r>
            <w:r w:rsidRPr="003E0EFC">
              <w:rPr>
                <w:lang w:val="haw-US"/>
              </w:rPr>
              <w:fldChar w:fldCharType="end"/>
            </w:r>
            <w:bookmarkEnd w:id="87"/>
          </w:p>
        </w:tc>
      </w:tr>
      <w:tr w:rsidR="0080714A" w:rsidRPr="003E0EFC" w14:paraId="7BE0A842" w14:textId="77777777" w:rsidTr="003E0EFC">
        <w:trPr>
          <w:trHeight w:val="360"/>
        </w:trPr>
        <w:tc>
          <w:tcPr>
            <w:tcW w:w="4380" w:type="dxa"/>
            <w:shd w:val="clear" w:color="auto" w:fill="auto"/>
          </w:tcPr>
          <w:p w14:paraId="4888252A" w14:textId="77777777" w:rsidR="0080714A" w:rsidRPr="003E0EFC" w:rsidRDefault="00232A0D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88" w:name="Text22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Impact 3</w:t>
            </w:r>
            <w:r w:rsidRPr="003E0EFC">
              <w:rPr>
                <w:lang w:val="haw-US"/>
              </w:rPr>
              <w:fldChar w:fldCharType="end"/>
            </w:r>
            <w:bookmarkEnd w:id="88"/>
          </w:p>
        </w:tc>
        <w:tc>
          <w:tcPr>
            <w:tcW w:w="4380" w:type="dxa"/>
            <w:shd w:val="clear" w:color="auto" w:fill="auto"/>
          </w:tcPr>
          <w:p w14:paraId="2A06A349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2Activity"/>
                  <w:enabled/>
                  <w:calcOnExit w:val="0"/>
                  <w:textInput/>
                </w:ffData>
              </w:fldChar>
            </w:r>
            <w:bookmarkStart w:id="89" w:name="Impact2Activity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Description 3</w:t>
            </w:r>
            <w:r w:rsidRPr="003E0EFC">
              <w:rPr>
                <w:lang w:val="haw-US"/>
              </w:rPr>
              <w:fldChar w:fldCharType="end"/>
            </w:r>
            <w:bookmarkEnd w:id="89"/>
          </w:p>
        </w:tc>
        <w:tc>
          <w:tcPr>
            <w:tcW w:w="4380" w:type="dxa"/>
            <w:shd w:val="clear" w:color="auto" w:fill="auto"/>
          </w:tcPr>
          <w:p w14:paraId="5BB2F7FE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2Rationale"/>
                  <w:enabled/>
                  <w:calcOnExit w:val="0"/>
                  <w:textInput/>
                </w:ffData>
              </w:fldChar>
            </w:r>
            <w:bookmarkStart w:id="90" w:name="Impact2Rationale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Contribute 3</w:t>
            </w:r>
            <w:r w:rsidRPr="003E0EFC">
              <w:rPr>
                <w:lang w:val="haw-US"/>
              </w:rPr>
              <w:fldChar w:fldCharType="end"/>
            </w:r>
            <w:bookmarkEnd w:id="90"/>
          </w:p>
        </w:tc>
      </w:tr>
      <w:tr w:rsidR="0080714A" w:rsidRPr="003E0EFC" w14:paraId="25AFFBBE" w14:textId="77777777" w:rsidTr="003E0EFC">
        <w:trPr>
          <w:trHeight w:val="360"/>
        </w:trPr>
        <w:tc>
          <w:tcPr>
            <w:tcW w:w="4380" w:type="dxa"/>
            <w:shd w:val="clear" w:color="auto" w:fill="auto"/>
          </w:tcPr>
          <w:p w14:paraId="74A3D5C6" w14:textId="77777777" w:rsidR="0080714A" w:rsidRPr="003E0EFC" w:rsidRDefault="00232A0D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91" w:name="Text23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Impact 4</w:t>
            </w:r>
            <w:r w:rsidRPr="003E0EFC">
              <w:rPr>
                <w:lang w:val="haw-US"/>
              </w:rPr>
              <w:fldChar w:fldCharType="end"/>
            </w:r>
            <w:bookmarkEnd w:id="91"/>
          </w:p>
        </w:tc>
        <w:tc>
          <w:tcPr>
            <w:tcW w:w="4380" w:type="dxa"/>
            <w:shd w:val="clear" w:color="auto" w:fill="auto"/>
          </w:tcPr>
          <w:p w14:paraId="4C4CF90D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3Activity"/>
                  <w:enabled/>
                  <w:calcOnExit w:val="0"/>
                  <w:textInput/>
                </w:ffData>
              </w:fldChar>
            </w:r>
            <w:bookmarkStart w:id="92" w:name="Impact3Activity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Description 4</w:t>
            </w:r>
            <w:r w:rsidRPr="003E0EFC">
              <w:rPr>
                <w:lang w:val="haw-US"/>
              </w:rPr>
              <w:fldChar w:fldCharType="end"/>
            </w:r>
            <w:bookmarkEnd w:id="92"/>
          </w:p>
        </w:tc>
        <w:tc>
          <w:tcPr>
            <w:tcW w:w="4380" w:type="dxa"/>
            <w:shd w:val="clear" w:color="auto" w:fill="auto"/>
          </w:tcPr>
          <w:p w14:paraId="3FFB45C2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3Rationale"/>
                  <w:enabled/>
                  <w:calcOnExit w:val="0"/>
                  <w:textInput/>
                </w:ffData>
              </w:fldChar>
            </w:r>
            <w:bookmarkStart w:id="93" w:name="Impact3Rationale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Contribute 4</w:t>
            </w:r>
            <w:r w:rsidRPr="003E0EFC">
              <w:rPr>
                <w:lang w:val="haw-US"/>
              </w:rPr>
              <w:fldChar w:fldCharType="end"/>
            </w:r>
            <w:bookmarkEnd w:id="93"/>
          </w:p>
        </w:tc>
      </w:tr>
      <w:tr w:rsidR="0080714A" w:rsidRPr="003E0EFC" w14:paraId="135C0A15" w14:textId="77777777" w:rsidTr="003E0EFC">
        <w:trPr>
          <w:trHeight w:val="360"/>
        </w:trPr>
        <w:tc>
          <w:tcPr>
            <w:tcW w:w="4380" w:type="dxa"/>
            <w:shd w:val="clear" w:color="auto" w:fill="auto"/>
          </w:tcPr>
          <w:p w14:paraId="6B5980D0" w14:textId="77777777" w:rsidR="0080714A" w:rsidRPr="003E0EFC" w:rsidRDefault="00232A0D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94" w:name="Text24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Impact 5</w:t>
            </w:r>
            <w:r w:rsidRPr="003E0EFC">
              <w:rPr>
                <w:lang w:val="haw-US"/>
              </w:rPr>
              <w:fldChar w:fldCharType="end"/>
            </w:r>
            <w:bookmarkEnd w:id="94"/>
          </w:p>
        </w:tc>
        <w:tc>
          <w:tcPr>
            <w:tcW w:w="4380" w:type="dxa"/>
            <w:shd w:val="clear" w:color="auto" w:fill="auto"/>
          </w:tcPr>
          <w:p w14:paraId="63AF8EC4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OtherActivity"/>
                  <w:enabled/>
                  <w:calcOnExit w:val="0"/>
                  <w:textInput/>
                </w:ffData>
              </w:fldChar>
            </w:r>
            <w:bookmarkStart w:id="95" w:name="ImpactOtherActivity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Description 5</w:t>
            </w:r>
            <w:r w:rsidRPr="003E0EFC">
              <w:rPr>
                <w:lang w:val="haw-US"/>
              </w:rPr>
              <w:fldChar w:fldCharType="end"/>
            </w:r>
            <w:bookmarkEnd w:id="95"/>
          </w:p>
        </w:tc>
        <w:tc>
          <w:tcPr>
            <w:tcW w:w="4380" w:type="dxa"/>
            <w:shd w:val="clear" w:color="auto" w:fill="auto"/>
          </w:tcPr>
          <w:p w14:paraId="6104E1EC" w14:textId="77777777" w:rsidR="0080714A" w:rsidRPr="003E0EFC" w:rsidRDefault="0080714A" w:rsidP="004C54FA">
            <w:pPr>
              <w:rPr>
                <w:lang w:val="haw-US"/>
              </w:rPr>
            </w:pPr>
            <w:r w:rsidRPr="003E0EFC">
              <w:rPr>
                <w:lang w:val="haw-US"/>
              </w:rPr>
              <w:fldChar w:fldCharType="begin">
                <w:ffData>
                  <w:name w:val="ImpactOtherRationale"/>
                  <w:enabled/>
                  <w:calcOnExit w:val="0"/>
                  <w:textInput/>
                </w:ffData>
              </w:fldChar>
            </w:r>
            <w:bookmarkStart w:id="96" w:name="ImpactOtherRationale"/>
            <w:r w:rsidRPr="003E0EFC">
              <w:rPr>
                <w:lang w:val="haw-US"/>
              </w:rPr>
              <w:instrText xml:space="preserve"> FORMTEXT </w:instrText>
            </w:r>
            <w:r w:rsidRPr="003E0EFC">
              <w:rPr>
                <w:lang w:val="haw-US"/>
              </w:rPr>
            </w:r>
            <w:r w:rsidRPr="003E0EFC">
              <w:rPr>
                <w:lang w:val="haw-US"/>
              </w:rPr>
              <w:fldChar w:fldCharType="separate"/>
            </w:r>
            <w:r w:rsidR="00F36BA1" w:rsidRPr="003E0EFC">
              <w:rPr>
                <w:noProof/>
              </w:rPr>
              <w:t>Contribute 5</w:t>
            </w:r>
            <w:r w:rsidRPr="003E0EFC">
              <w:rPr>
                <w:lang w:val="haw-US"/>
              </w:rPr>
              <w:fldChar w:fldCharType="end"/>
            </w:r>
            <w:bookmarkEnd w:id="96"/>
          </w:p>
        </w:tc>
      </w:tr>
    </w:tbl>
    <w:p w14:paraId="4CFB77F5" w14:textId="77777777" w:rsidR="0080714A" w:rsidRDefault="0080714A" w:rsidP="0080714A">
      <w:pPr>
        <w:pStyle w:val="Heading1"/>
        <w:ind w:left="360" w:hanging="360"/>
        <w:rPr>
          <w:sz w:val="28"/>
          <w:lang w:val="haw-US"/>
        </w:rPr>
        <w:sectPr w:rsidR="0080714A" w:rsidSect="0080714A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35D1E9" w14:textId="77777777" w:rsidR="00EE24D8" w:rsidRPr="00643B51" w:rsidRDefault="00EE24D8" w:rsidP="00EE24D8">
      <w:pPr>
        <w:pStyle w:val="Heading1"/>
        <w:ind w:left="360" w:hanging="360"/>
        <w:rPr>
          <w:sz w:val="28"/>
          <w:lang w:val="haw-US"/>
        </w:rPr>
      </w:pPr>
      <w:r>
        <w:rPr>
          <w:sz w:val="28"/>
          <w:lang w:val="haw-US"/>
        </w:rPr>
        <w:lastRenderedPageBreak/>
        <w:t>Risk Mitigation</w:t>
      </w:r>
    </w:p>
    <w:p w14:paraId="39C2C4AA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>Are there potential safety issues that require review for risk management? (e.g., water activities, use of tools, huakaʻi [does not include transportation to and from program] – see Risk policy for more complete list)</w:t>
      </w:r>
    </w:p>
    <w:bookmarkStart w:id="97" w:name="_GoBack"/>
    <w:p w14:paraId="7FFF929C" w14:textId="77777777" w:rsidR="00EE24D8" w:rsidRPr="00643B51" w:rsidRDefault="00EE24D8" w:rsidP="00EE24D8">
      <w:pPr>
        <w:ind w:left="1080" w:hanging="360"/>
        <w:rPr>
          <w:sz w:val="22"/>
          <w:lang w:val="haw-US"/>
        </w:rPr>
      </w:pPr>
      <w:r w:rsidRPr="00643B51">
        <w:rPr>
          <w:sz w:val="22"/>
          <w:lang w:val="haw-US"/>
        </w:rPr>
        <w:fldChar w:fldCharType="begin">
          <w:ffData>
            <w:name w:val="Risk"/>
            <w:enabled/>
            <w:calcOnExit w:val="0"/>
            <w:ddList>
              <w:result w:val="3"/>
              <w:listEntry w:val="(select one)"/>
              <w:listEntry w:val="No"/>
              <w:listEntry w:val="Unsure"/>
              <w:listEntry w:val="Yes"/>
            </w:ddList>
          </w:ffData>
        </w:fldChar>
      </w:r>
      <w:bookmarkStart w:id="98" w:name="Risk"/>
      <w:r w:rsidRPr="00643B51">
        <w:rPr>
          <w:sz w:val="22"/>
          <w:lang w:val="haw-US"/>
        </w:rPr>
        <w:instrText xml:space="preserve"> FORMDROPDOWN </w:instrText>
      </w:r>
      <w:r w:rsidR="009E38CD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643B51">
        <w:rPr>
          <w:sz w:val="22"/>
          <w:lang w:val="haw-US"/>
        </w:rPr>
        <w:fldChar w:fldCharType="end"/>
      </w:r>
      <w:bookmarkEnd w:id="98"/>
      <w:bookmarkEnd w:id="97"/>
    </w:p>
    <w:p w14:paraId="0AA8573F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>If yes, what steps will be taken to help mitigate any risks?</w:t>
      </w:r>
    </w:p>
    <w:p w14:paraId="7727C701" w14:textId="77777777" w:rsidR="00EE24D8" w:rsidRPr="00643B51" w:rsidRDefault="00EE24D8" w:rsidP="00EE24D8">
      <w:pPr>
        <w:ind w:left="1080" w:hanging="360"/>
        <w:rPr>
          <w:sz w:val="22"/>
          <w:lang w:val="haw-US"/>
        </w:rPr>
      </w:pPr>
      <w:r w:rsidRPr="00643B51">
        <w:rPr>
          <w:sz w:val="22"/>
          <w:lang w:val="haw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99" w:name="Text2"/>
      <w:r w:rsidRPr="00643B51">
        <w:rPr>
          <w:sz w:val="22"/>
          <w:lang w:val="haw-US"/>
        </w:rPr>
        <w:instrText xml:space="preserve"> FORMTEXT </w:instrText>
      </w:r>
      <w:r w:rsidRPr="00643B51">
        <w:rPr>
          <w:sz w:val="22"/>
          <w:lang w:val="haw-US"/>
        </w:rPr>
      </w:r>
      <w:r w:rsidRPr="00643B51">
        <w:rPr>
          <w:sz w:val="22"/>
          <w:lang w:val="haw-US"/>
        </w:rPr>
        <w:fldChar w:fldCharType="separate"/>
      </w:r>
      <w:r w:rsidR="00F36BA1">
        <w:rPr>
          <w:noProof/>
          <w:sz w:val="22"/>
        </w:rPr>
        <w:t>Steps to mitgate mitigate risks are:  step, step, step</w:t>
      </w:r>
      <w:r w:rsidRPr="00643B51">
        <w:rPr>
          <w:sz w:val="22"/>
          <w:lang w:val="haw-US"/>
        </w:rPr>
        <w:fldChar w:fldCharType="end"/>
      </w:r>
      <w:bookmarkEnd w:id="99"/>
    </w:p>
    <w:p w14:paraId="4C0A5744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If there are potential safety issues, have the appropriate </w:t>
      </w:r>
      <w:r w:rsidRPr="003E0EFC">
        <w:rPr>
          <w:color w:val="ED7D31"/>
          <w:sz w:val="22"/>
          <w:szCs w:val="22"/>
          <w:lang w:val="haw-US"/>
        </w:rPr>
        <w:t>forms</w:t>
      </w:r>
      <w:r w:rsidRPr="003E0EFC">
        <w:rPr>
          <w:color w:val="000000"/>
          <w:sz w:val="22"/>
          <w:szCs w:val="22"/>
          <w:lang w:val="haw-US"/>
        </w:rPr>
        <w:t xml:space="preserve"> been submitted to Risk Management for review?</w:t>
      </w:r>
    </w:p>
    <w:p w14:paraId="43C2A6BE" w14:textId="77777777" w:rsidR="00EE24D8" w:rsidRPr="00981CCF" w:rsidRDefault="00EE24D8" w:rsidP="00EE24D8">
      <w:pPr>
        <w:ind w:left="1080" w:hanging="360"/>
        <w:rPr>
          <w:sz w:val="22"/>
          <w:lang w:val="haw-US"/>
        </w:rPr>
      </w:pPr>
      <w:r w:rsidRPr="00643B51">
        <w:rPr>
          <w:sz w:val="22"/>
          <w:lang w:val="haw-US"/>
        </w:rPr>
        <w:fldChar w:fldCharType="begin">
          <w:ffData>
            <w:name w:val="Dropdown1"/>
            <w:enabled/>
            <w:calcOnExit w:val="0"/>
            <w:ddList>
              <w:result w:val="2"/>
              <w:listEntry w:val="(select one)"/>
              <w:listEntry w:val="Not applicable"/>
              <w:listEntry w:val="Not yet"/>
            </w:ddList>
          </w:ffData>
        </w:fldChar>
      </w:r>
      <w:bookmarkStart w:id="100" w:name="Dropdown1"/>
      <w:r w:rsidRPr="00643B51">
        <w:rPr>
          <w:sz w:val="22"/>
          <w:lang w:val="haw-US"/>
        </w:rPr>
        <w:instrText xml:space="preserve"> FORMDROPDOWN </w:instrText>
      </w:r>
      <w:r w:rsidR="009E38CD">
        <w:rPr>
          <w:sz w:val="22"/>
          <w:lang w:val="haw-US"/>
        </w:rPr>
      </w:r>
      <w:r w:rsidR="009E38CD">
        <w:rPr>
          <w:sz w:val="22"/>
          <w:lang w:val="haw-US"/>
        </w:rPr>
        <w:fldChar w:fldCharType="separate"/>
      </w:r>
      <w:r w:rsidRPr="00643B51">
        <w:rPr>
          <w:sz w:val="22"/>
          <w:lang w:val="haw-US"/>
        </w:rPr>
        <w:fldChar w:fldCharType="end"/>
      </w:r>
      <w:bookmarkEnd w:id="100"/>
    </w:p>
    <w:p w14:paraId="1D83951A" w14:textId="77777777" w:rsidR="00EE24D8" w:rsidRPr="00643B51" w:rsidRDefault="00EE24D8" w:rsidP="00EE24D8">
      <w:pPr>
        <w:pStyle w:val="Heading1"/>
        <w:ind w:left="360" w:hanging="360"/>
        <w:rPr>
          <w:sz w:val="28"/>
          <w:lang w:val="haw-US"/>
        </w:rPr>
      </w:pPr>
      <w:r w:rsidRPr="00643B51">
        <w:rPr>
          <w:sz w:val="28"/>
          <w:lang w:val="haw-US"/>
        </w:rPr>
        <w:t>Partnerships and Volunteers</w:t>
      </w:r>
    </w:p>
    <w:p w14:paraId="5BFBC443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Will this program involve non-LT partners or collaborators? </w:t>
      </w:r>
      <w:r w:rsidRPr="003E0EFC">
        <w:rPr>
          <w:color w:val="000000"/>
          <w:sz w:val="22"/>
          <w:szCs w:val="22"/>
          <w:lang w:val="haw-US"/>
        </w:rPr>
        <w:br/>
        <w:t>(See Collaborations Central if unsure of nature of partnership, does not include parent/community volunteers)</w:t>
      </w:r>
    </w:p>
    <w:p w14:paraId="64A5128F" w14:textId="77777777" w:rsidR="00EE24D8" w:rsidRDefault="00EE24D8" w:rsidP="00EE24D8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artnersYN"/>
            <w:enabled/>
            <w:calcOnExit w:val="0"/>
            <w:ddList>
              <w:result w:val="1"/>
              <w:listEntry w:val="(select one)"/>
              <w:listEntry w:val="No, operated exclusively by LT"/>
              <w:listEntry w:val="Yes, a partner who helps deliver an LT program"/>
              <w:listEntry w:val="Yes, collaborator's program, LT sign. involvement"/>
              <w:listEntry w:val="Yes, funding another organization's program"/>
            </w:ddList>
          </w:ffData>
        </w:fldChar>
      </w:r>
      <w:bookmarkStart w:id="101" w:name="PartnersYN"/>
      <w:r>
        <w:rPr>
          <w:lang w:val="haw-US"/>
        </w:rPr>
        <w:instrText xml:space="preserve"> FORMDROPDOWN </w:instrText>
      </w:r>
      <w:r w:rsidR="009E38CD">
        <w:rPr>
          <w:lang w:val="haw-US"/>
        </w:rPr>
      </w:r>
      <w:r w:rsidR="009E38CD">
        <w:rPr>
          <w:lang w:val="haw-US"/>
        </w:rPr>
        <w:fldChar w:fldCharType="separate"/>
      </w:r>
      <w:r>
        <w:rPr>
          <w:lang w:val="haw-US"/>
        </w:rPr>
        <w:fldChar w:fldCharType="end"/>
      </w:r>
      <w:bookmarkEnd w:id="101"/>
    </w:p>
    <w:p w14:paraId="2BC5D815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If yes, list partners/collaborators and describe LT and partner roles below: </w:t>
      </w:r>
    </w:p>
    <w:p w14:paraId="5FFF7931" w14:textId="77777777" w:rsidR="00EE24D8" w:rsidRDefault="00EE24D8" w:rsidP="00EE24D8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PartnerNamesRoles"/>
            <w:enabled/>
            <w:calcOnExit w:val="0"/>
            <w:textInput/>
          </w:ffData>
        </w:fldChar>
      </w:r>
      <w:bookmarkStart w:id="102" w:name="PartnerNamesRoles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</w:rPr>
        <w:t>No, partners</w:t>
      </w:r>
      <w:r>
        <w:rPr>
          <w:lang w:val="haw-US"/>
        </w:rPr>
        <w:fldChar w:fldCharType="end"/>
      </w:r>
      <w:bookmarkEnd w:id="102"/>
    </w:p>
    <w:p w14:paraId="66D9254A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>If there are partners/collaborators, has a contract or MOA been completed?</w:t>
      </w:r>
    </w:p>
    <w:p w14:paraId="33787594" w14:textId="77777777" w:rsidR="00EE24D8" w:rsidRDefault="00EE24D8" w:rsidP="00EE24D8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ContractMOA"/>
            <w:enabled/>
            <w:calcOnExit w:val="0"/>
            <w:ddList>
              <w:result w:val="1"/>
              <w:listEntry w:val="(select one)"/>
              <w:listEntry w:val="Not applicable - no partners/collaborators"/>
              <w:listEntry w:val="Terms have been drafted"/>
              <w:listEntry w:val="Terms are being reviewed by LT Directors"/>
              <w:listEntry w:val="Contract/MOA has been finalized and signed"/>
            </w:ddList>
          </w:ffData>
        </w:fldChar>
      </w:r>
      <w:bookmarkStart w:id="103" w:name="ContractMOA"/>
      <w:r>
        <w:rPr>
          <w:lang w:val="haw-US"/>
        </w:rPr>
        <w:instrText xml:space="preserve"> FORMDROPDOWN </w:instrText>
      </w:r>
      <w:r w:rsidR="009E38CD">
        <w:rPr>
          <w:lang w:val="haw-US"/>
        </w:rPr>
      </w:r>
      <w:r w:rsidR="009E38CD">
        <w:rPr>
          <w:lang w:val="haw-US"/>
        </w:rPr>
        <w:fldChar w:fldCharType="separate"/>
      </w:r>
      <w:r>
        <w:rPr>
          <w:lang w:val="haw-US"/>
        </w:rPr>
        <w:fldChar w:fldCharType="end"/>
      </w:r>
      <w:bookmarkEnd w:id="103"/>
    </w:p>
    <w:p w14:paraId="2F43859C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Will this program involve non-LT teammates as volunteers? </w:t>
      </w:r>
    </w:p>
    <w:p w14:paraId="4C697927" w14:textId="77777777" w:rsidR="00EE24D8" w:rsidRDefault="00EE24D8" w:rsidP="00EE24D8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VolunteersYN"/>
            <w:enabled/>
            <w:calcOnExit w:val="0"/>
            <w:ddList>
              <w:result w:val="1"/>
              <w:listEntry w:val="(select one)"/>
              <w:listEntry w:val="No"/>
              <w:listEntry w:val="Yes"/>
            </w:ddList>
          </w:ffData>
        </w:fldChar>
      </w:r>
      <w:bookmarkStart w:id="104" w:name="VolunteersYN"/>
      <w:r>
        <w:rPr>
          <w:lang w:val="haw-US"/>
        </w:rPr>
        <w:instrText xml:space="preserve"> FORMDROPDOWN </w:instrText>
      </w:r>
      <w:r w:rsidR="009E38CD">
        <w:rPr>
          <w:lang w:val="haw-US"/>
        </w:rPr>
      </w:r>
      <w:r w:rsidR="009E38CD">
        <w:rPr>
          <w:lang w:val="haw-US"/>
        </w:rPr>
        <w:fldChar w:fldCharType="separate"/>
      </w:r>
      <w:r>
        <w:rPr>
          <w:lang w:val="haw-US"/>
        </w:rPr>
        <w:fldChar w:fldCharType="end"/>
      </w:r>
      <w:bookmarkEnd w:id="104"/>
    </w:p>
    <w:p w14:paraId="0559B1F3" w14:textId="77777777" w:rsidR="00EE24D8" w:rsidRPr="003E0EFC" w:rsidRDefault="00EE24D8" w:rsidP="00EE24D8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t xml:space="preserve">If the program will use volunteers, describe volunteer recruitment and roles. </w:t>
      </w:r>
    </w:p>
    <w:p w14:paraId="5D0C7684" w14:textId="77777777" w:rsidR="005D6999" w:rsidRDefault="00EE24D8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VolunteerRoleRecruit"/>
            <w:enabled/>
            <w:calcOnExit w:val="0"/>
            <w:textInput/>
          </w:ffData>
        </w:fldChar>
      </w:r>
      <w:bookmarkStart w:id="105" w:name="VolunteerRoleRecruit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F36BA1">
        <w:rPr>
          <w:noProof/>
        </w:rPr>
        <w:t>No volunteers</w:t>
      </w:r>
      <w:r>
        <w:rPr>
          <w:lang w:val="haw-US"/>
        </w:rPr>
        <w:fldChar w:fldCharType="end"/>
      </w:r>
      <w:bookmarkEnd w:id="105"/>
    </w:p>
    <w:p w14:paraId="422B8B7B" w14:textId="77777777" w:rsidR="00392293" w:rsidRPr="003E0EFC" w:rsidRDefault="00392293" w:rsidP="00F34FAA">
      <w:pPr>
        <w:pStyle w:val="Heading2"/>
        <w:ind w:hanging="360"/>
        <w:rPr>
          <w:color w:val="000000"/>
          <w:sz w:val="22"/>
          <w:szCs w:val="22"/>
          <w:lang w:val="haw-US"/>
        </w:rPr>
      </w:pPr>
      <w:r w:rsidRPr="003E0EFC">
        <w:rPr>
          <w:color w:val="000000"/>
          <w:sz w:val="22"/>
          <w:szCs w:val="22"/>
          <w:lang w:val="haw-US"/>
        </w:rPr>
        <w:lastRenderedPageBreak/>
        <w:t xml:space="preserve">What </w:t>
      </w:r>
      <w:r w:rsidR="00F34FAA" w:rsidRPr="003E0EFC">
        <w:rPr>
          <w:color w:val="000000"/>
          <w:sz w:val="22"/>
          <w:szCs w:val="22"/>
          <w:lang w:val="haw-US"/>
        </w:rPr>
        <w:t>internal partnerships with</w:t>
      </w:r>
      <w:r w:rsidRPr="003E0EFC">
        <w:rPr>
          <w:color w:val="000000"/>
          <w:sz w:val="22"/>
          <w:szCs w:val="22"/>
          <w:lang w:val="haw-US"/>
        </w:rPr>
        <w:t xml:space="preserve"> teammates who work primarily in other strands play </w:t>
      </w:r>
      <w:r w:rsidR="00F34FAA" w:rsidRPr="003E0EFC">
        <w:rPr>
          <w:color w:val="000000"/>
          <w:sz w:val="22"/>
          <w:szCs w:val="22"/>
          <w:lang w:val="haw-US"/>
        </w:rPr>
        <w:t>are needed/desited t</w:t>
      </w:r>
      <w:r w:rsidRPr="003E0EFC">
        <w:rPr>
          <w:color w:val="000000"/>
          <w:sz w:val="22"/>
          <w:szCs w:val="22"/>
          <w:lang w:val="haw-US"/>
        </w:rPr>
        <w:t>o support recruitment of particpants and/or implementation</w:t>
      </w:r>
      <w:r w:rsidR="00F34FAA" w:rsidRPr="003E0EFC">
        <w:rPr>
          <w:color w:val="000000"/>
          <w:sz w:val="22"/>
          <w:szCs w:val="22"/>
          <w:lang w:val="haw-US"/>
        </w:rPr>
        <w:t xml:space="preserve">? Think about both within your kīpuka and across LT. </w:t>
      </w:r>
      <w:r w:rsidRPr="003E0EFC">
        <w:rPr>
          <w:color w:val="000000"/>
          <w:sz w:val="22"/>
          <w:szCs w:val="22"/>
          <w:lang w:val="haw-US"/>
        </w:rPr>
        <w:t xml:space="preserve">For example, will you need a SW to be present during delivery, would you like assistance from your CCI lead to reach out to other organizations,  </w:t>
      </w:r>
      <w:r w:rsidR="00F34FAA" w:rsidRPr="003E0EFC">
        <w:rPr>
          <w:color w:val="000000"/>
          <w:sz w:val="22"/>
          <w:szCs w:val="22"/>
          <w:lang w:val="haw-US"/>
        </w:rPr>
        <w:t>is there a role for teammates from Operations to help with logistics, etc.?</w:t>
      </w:r>
    </w:p>
    <w:p w14:paraId="1B92CC3F" w14:textId="77777777" w:rsidR="00F34FAA" w:rsidRPr="00536B82" w:rsidRDefault="00F34FAA" w:rsidP="0080714A">
      <w:pPr>
        <w:ind w:left="720"/>
        <w:rPr>
          <w:lang w:val="haw-US"/>
        </w:rPr>
      </w:pPr>
      <w:r>
        <w:rPr>
          <w:lang w:val="haw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06" w:name="Text25"/>
      <w:r>
        <w:rPr>
          <w:lang w:val="haw-US"/>
        </w:rPr>
        <w:instrText xml:space="preserve"> FORMTEXT </w:instrText>
      </w:r>
      <w:r>
        <w:rPr>
          <w:lang w:val="haw-US"/>
        </w:rPr>
      </w:r>
      <w:r>
        <w:rPr>
          <w:lang w:val="haw-US"/>
        </w:rPr>
        <w:fldChar w:fldCharType="separate"/>
      </w:r>
      <w:r w:rsidR="00DD017E">
        <w:rPr>
          <w:noProof/>
        </w:rPr>
        <w:t>There are not internal partnerships.</w:t>
      </w:r>
      <w:r>
        <w:rPr>
          <w:lang w:val="haw-US"/>
        </w:rPr>
        <w:fldChar w:fldCharType="end"/>
      </w:r>
      <w:bookmarkEnd w:id="106"/>
    </w:p>
    <w:sectPr w:rsidR="00F34FAA" w:rsidRPr="00536B82" w:rsidSect="0080714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CBFF7" w14:textId="77777777" w:rsidR="00F26319" w:rsidRDefault="00F26319" w:rsidP="004B5FC5">
      <w:pPr>
        <w:spacing w:before="0" w:after="0" w:line="240" w:lineRule="auto"/>
      </w:pPr>
      <w:r>
        <w:separator/>
      </w:r>
    </w:p>
  </w:endnote>
  <w:endnote w:type="continuationSeparator" w:id="0">
    <w:p w14:paraId="6C67E534" w14:textId="77777777" w:rsidR="00F26319" w:rsidRDefault="00F26319" w:rsidP="004B5F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CA4F" w14:textId="1CB9593A" w:rsidR="009E38CD" w:rsidRDefault="009E38CD" w:rsidP="002278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F47DC4B" w14:textId="77777777" w:rsidR="009E38CD" w:rsidRDefault="009E38CD" w:rsidP="004B5F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D8463" w14:textId="7C9DFB9C" w:rsidR="009E38CD" w:rsidRPr="003D30F9" w:rsidRDefault="009E38CD" w:rsidP="00227864">
    <w:pPr>
      <w:pStyle w:val="Footer"/>
      <w:framePr w:wrap="none" w:vAnchor="text" w:hAnchor="margin" w:xAlign="right" w:y="1"/>
      <w:rPr>
        <w:rStyle w:val="PageNumber"/>
        <w:sz w:val="22"/>
      </w:rPr>
    </w:pPr>
    <w:r w:rsidRPr="003D30F9">
      <w:rPr>
        <w:rStyle w:val="PageNumber"/>
        <w:sz w:val="22"/>
      </w:rPr>
      <w:fldChar w:fldCharType="begin"/>
    </w:r>
    <w:r w:rsidRPr="003D30F9">
      <w:rPr>
        <w:rStyle w:val="PageNumber"/>
        <w:sz w:val="22"/>
      </w:rPr>
      <w:instrText xml:space="preserve"> PAGE </w:instrText>
    </w:r>
    <w:r w:rsidRPr="003D30F9">
      <w:rPr>
        <w:rStyle w:val="PageNumber"/>
        <w:sz w:val="22"/>
      </w:rPr>
      <w:fldChar w:fldCharType="separate"/>
    </w:r>
    <w:r w:rsidRPr="003D30F9">
      <w:rPr>
        <w:rStyle w:val="PageNumber"/>
        <w:noProof/>
        <w:sz w:val="22"/>
      </w:rPr>
      <w:t>1</w:t>
    </w:r>
    <w:r w:rsidRPr="003D30F9">
      <w:rPr>
        <w:rStyle w:val="PageNumber"/>
        <w:sz w:val="22"/>
      </w:rPr>
      <w:fldChar w:fldCharType="end"/>
    </w:r>
  </w:p>
  <w:p w14:paraId="2CFC957E" w14:textId="08E89C74" w:rsidR="009E38CD" w:rsidRPr="003D30F9" w:rsidRDefault="009E38CD" w:rsidP="004B5FC5">
    <w:pPr>
      <w:pStyle w:val="Footer"/>
      <w:ind w:right="360"/>
      <w:rPr>
        <w:sz w:val="22"/>
        <w:lang w:val="haw-US"/>
      </w:rPr>
    </w:pPr>
    <w:r w:rsidRPr="003D30F9">
      <w:rPr>
        <w:sz w:val="22"/>
        <w:lang w:val="haw-US"/>
      </w:rPr>
      <w:t xml:space="preserve">Last Updated: </w:t>
    </w:r>
    <w:r w:rsidRPr="003D30F9">
      <w:rPr>
        <w:sz w:val="22"/>
        <w:lang w:val="haw-US"/>
      </w:rPr>
      <w:fldChar w:fldCharType="begin"/>
    </w:r>
    <w:r w:rsidRPr="003D30F9">
      <w:rPr>
        <w:sz w:val="22"/>
        <w:lang w:val="haw-US"/>
      </w:rPr>
      <w:instrText xml:space="preserve"> SAVEDATE \@ "yyyy-MM-dd" \* MERGEFORMAT </w:instrText>
    </w:r>
    <w:r w:rsidRPr="003D30F9">
      <w:rPr>
        <w:sz w:val="22"/>
        <w:lang w:val="haw-US"/>
      </w:rPr>
      <w:fldChar w:fldCharType="separate"/>
    </w:r>
    <w:r>
      <w:rPr>
        <w:noProof/>
        <w:sz w:val="22"/>
        <w:lang w:val="haw-US"/>
      </w:rPr>
      <w:t>2019-09-03</w:t>
    </w:r>
    <w:r w:rsidRPr="003D30F9">
      <w:rPr>
        <w:sz w:val="22"/>
        <w:lang w:val="haw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2FC24" w14:textId="2C6EF6D6" w:rsidR="009E38CD" w:rsidRPr="00CC6F22" w:rsidRDefault="009E38CD" w:rsidP="00227864">
    <w:pPr>
      <w:pStyle w:val="Footer"/>
      <w:framePr w:wrap="none" w:vAnchor="text" w:hAnchor="margin" w:xAlign="right" w:y="1"/>
      <w:rPr>
        <w:rStyle w:val="PageNumber"/>
        <w:color w:val="A440F1"/>
        <w:sz w:val="22"/>
      </w:rPr>
    </w:pPr>
    <w:r w:rsidRPr="00CC6F22">
      <w:rPr>
        <w:rStyle w:val="PageNumber"/>
        <w:color w:val="A440F1"/>
        <w:sz w:val="22"/>
      </w:rPr>
      <w:fldChar w:fldCharType="begin"/>
    </w:r>
    <w:r w:rsidRPr="00CC6F22">
      <w:rPr>
        <w:rStyle w:val="PageNumber"/>
        <w:color w:val="A440F1"/>
        <w:sz w:val="22"/>
      </w:rPr>
      <w:instrText xml:space="preserve"> PAGE </w:instrText>
    </w:r>
    <w:r w:rsidRPr="00CC6F22">
      <w:rPr>
        <w:rStyle w:val="PageNumber"/>
        <w:color w:val="A440F1"/>
        <w:sz w:val="22"/>
      </w:rPr>
      <w:fldChar w:fldCharType="separate"/>
    </w:r>
    <w:r w:rsidRPr="00CC6F22">
      <w:rPr>
        <w:rStyle w:val="PageNumber"/>
        <w:noProof/>
        <w:color w:val="A440F1"/>
        <w:sz w:val="22"/>
      </w:rPr>
      <w:t>1</w:t>
    </w:r>
    <w:r w:rsidRPr="00CC6F22">
      <w:rPr>
        <w:rStyle w:val="PageNumber"/>
        <w:color w:val="A440F1"/>
        <w:sz w:val="22"/>
      </w:rPr>
      <w:fldChar w:fldCharType="end"/>
    </w:r>
  </w:p>
  <w:p w14:paraId="07CFCB5F" w14:textId="77777777" w:rsidR="009E38CD" w:rsidRPr="00CC6F22" w:rsidRDefault="009E38CD" w:rsidP="00CC6F22">
    <w:pPr>
      <w:pStyle w:val="Footer"/>
      <w:ind w:right="360"/>
      <w:rPr>
        <w:color w:val="A440F1"/>
        <w:lang w:val="haw-US"/>
      </w:rPr>
    </w:pPr>
    <w:r w:rsidRPr="00CC6F22">
      <w:rPr>
        <w:color w:val="A440F1"/>
        <w:lang w:val="haw-US"/>
      </w:rPr>
      <w:t xml:space="preserve">Last Saved: </w:t>
    </w:r>
    <w:r w:rsidRPr="00CC6F22">
      <w:rPr>
        <w:color w:val="A440F1"/>
        <w:lang w:val="haw-US"/>
      </w:rPr>
      <w:fldChar w:fldCharType="begin"/>
    </w:r>
    <w:r w:rsidRPr="00CC6F22">
      <w:rPr>
        <w:color w:val="A440F1"/>
        <w:lang w:val="haw-US"/>
      </w:rPr>
      <w:instrText xml:space="preserve"> CREATEDATE \@ "yyyy-MM-dd" \* MERGEFORMAT </w:instrText>
    </w:r>
    <w:r w:rsidRPr="00CC6F22">
      <w:rPr>
        <w:color w:val="A440F1"/>
        <w:lang w:val="haw-US"/>
      </w:rPr>
      <w:fldChar w:fldCharType="separate"/>
    </w:r>
    <w:r>
      <w:rPr>
        <w:noProof/>
        <w:color w:val="A440F1"/>
        <w:lang w:val="haw-US"/>
      </w:rPr>
      <w:t>2019-09-03</w:t>
    </w:r>
    <w:r w:rsidRPr="00CC6F22">
      <w:rPr>
        <w:color w:val="A440F1"/>
        <w:lang w:val="haw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577AC" w14:textId="77777777" w:rsidR="00F26319" w:rsidRDefault="00F26319" w:rsidP="004B5FC5">
      <w:pPr>
        <w:spacing w:before="0" w:after="0" w:line="240" w:lineRule="auto"/>
      </w:pPr>
      <w:r>
        <w:separator/>
      </w:r>
    </w:p>
  </w:footnote>
  <w:footnote w:type="continuationSeparator" w:id="0">
    <w:p w14:paraId="4D99FB69" w14:textId="77777777" w:rsidR="00F26319" w:rsidRDefault="00F26319" w:rsidP="004B5F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F1AA" w14:textId="77777777" w:rsidR="009E38CD" w:rsidRPr="004B5FC5" w:rsidRDefault="009E38CD" w:rsidP="004B5FC5">
    <w:pPr>
      <w:pStyle w:val="Header"/>
      <w:jc w:val="right"/>
      <w:rPr>
        <w:lang w:val="haw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93E80" w14:textId="1F866074" w:rsidR="009E38CD" w:rsidRPr="00232A0D" w:rsidRDefault="009E38CD" w:rsidP="00232A0D">
    <w:pPr>
      <w:pStyle w:val="Header"/>
      <w:rPr>
        <w:lang w:val="haw-US"/>
      </w:rPr>
    </w:pPr>
    <w:r w:rsidRPr="003E0EFC">
      <w:rPr>
        <w:noProof/>
        <w:lang w:val="haw-US"/>
      </w:rPr>
      <w:drawing>
        <wp:inline distT="0" distB="0" distL="0" distR="0" wp14:anchorId="725AC6B7" wp14:editId="5D38A8D8">
          <wp:extent cx="2025650" cy="79629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938"/>
                  <a:stretch>
                    <a:fillRect/>
                  </a:stretch>
                </pic:blipFill>
                <pic:spPr bwMode="auto">
                  <a:xfrm>
                    <a:off x="0" y="0"/>
                    <a:ext cx="202565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mbria" w:hAnsi="Cambria"/>
        <w:color w:val="7030A0"/>
        <w:sz w:val="40"/>
        <w:szCs w:val="40"/>
        <w:lang w:val="haw-US"/>
      </w:rPr>
      <w:tab/>
    </w:r>
    <w:r>
      <w:rPr>
        <w:rFonts w:ascii="Cambria" w:hAnsi="Cambria"/>
        <w:color w:val="7030A0"/>
        <w:sz w:val="40"/>
        <w:szCs w:val="40"/>
        <w:lang w:val="haw-US"/>
      </w:rPr>
      <w:tab/>
    </w:r>
    <w:r w:rsidRPr="00232A0D">
      <w:rPr>
        <w:rFonts w:ascii="Cambria" w:hAnsi="Cambria"/>
        <w:color w:val="7030A0"/>
        <w:sz w:val="40"/>
        <w:szCs w:val="40"/>
        <w:lang w:val="haw-US"/>
      </w:rPr>
      <w:t>2020 Program Plan</w:t>
    </w:r>
    <w:r w:rsidRPr="00232A0D">
      <w:rPr>
        <w:color w:val="7030A0"/>
        <w:lang w:val="haw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5B25"/>
    <w:multiLevelType w:val="hybridMultilevel"/>
    <w:tmpl w:val="DDB4D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522A5"/>
    <w:multiLevelType w:val="multilevel"/>
    <w:tmpl w:val="7B76C76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9A15C01"/>
    <w:multiLevelType w:val="hybridMultilevel"/>
    <w:tmpl w:val="D6C01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5F3F6E"/>
    <w:multiLevelType w:val="multilevel"/>
    <w:tmpl w:val="E598825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68A83951"/>
    <w:multiLevelType w:val="multilevel"/>
    <w:tmpl w:val="DDB4D6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505A7"/>
    <w:multiLevelType w:val="hybridMultilevel"/>
    <w:tmpl w:val="EA6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2780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7DED3D74"/>
    <w:multiLevelType w:val="multilevel"/>
    <w:tmpl w:val="A404C32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5"/>
  </w:num>
  <w:num w:numId="35">
    <w:abstractNumId w:val="0"/>
  </w:num>
  <w:num w:numId="36">
    <w:abstractNumId w:val="6"/>
  </w:num>
  <w:num w:numId="37">
    <w:abstractNumId w:val="6"/>
  </w:num>
  <w:num w:numId="38">
    <w:abstractNumId w:val="4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A"/>
    <w:rsid w:val="0003614C"/>
    <w:rsid w:val="0004243A"/>
    <w:rsid w:val="00074BFA"/>
    <w:rsid w:val="00131FFF"/>
    <w:rsid w:val="00150136"/>
    <w:rsid w:val="0015131D"/>
    <w:rsid w:val="001C661B"/>
    <w:rsid w:val="001F0B2C"/>
    <w:rsid w:val="00201F19"/>
    <w:rsid w:val="00227864"/>
    <w:rsid w:val="00232A0D"/>
    <w:rsid w:val="002E1426"/>
    <w:rsid w:val="00310498"/>
    <w:rsid w:val="00392293"/>
    <w:rsid w:val="003D30F9"/>
    <w:rsid w:val="003D485E"/>
    <w:rsid w:val="003E0EFC"/>
    <w:rsid w:val="003F7C33"/>
    <w:rsid w:val="00413593"/>
    <w:rsid w:val="004542C5"/>
    <w:rsid w:val="004A74A1"/>
    <w:rsid w:val="004B5FC5"/>
    <w:rsid w:val="004C1D7D"/>
    <w:rsid w:val="004C54FA"/>
    <w:rsid w:val="004D5868"/>
    <w:rsid w:val="004D5F3E"/>
    <w:rsid w:val="00536B82"/>
    <w:rsid w:val="00537C6B"/>
    <w:rsid w:val="005A41F4"/>
    <w:rsid w:val="005D6999"/>
    <w:rsid w:val="005D7B37"/>
    <w:rsid w:val="005E345A"/>
    <w:rsid w:val="006128FE"/>
    <w:rsid w:val="006224EB"/>
    <w:rsid w:val="00643B30"/>
    <w:rsid w:val="00643B51"/>
    <w:rsid w:val="00647A5F"/>
    <w:rsid w:val="006B650E"/>
    <w:rsid w:val="006F39D8"/>
    <w:rsid w:val="0080714A"/>
    <w:rsid w:val="008D0188"/>
    <w:rsid w:val="008E01E1"/>
    <w:rsid w:val="008F6F58"/>
    <w:rsid w:val="008F705A"/>
    <w:rsid w:val="00981CCF"/>
    <w:rsid w:val="009A7DB0"/>
    <w:rsid w:val="009B05CF"/>
    <w:rsid w:val="009C3D5C"/>
    <w:rsid w:val="009E38CD"/>
    <w:rsid w:val="00A977D7"/>
    <w:rsid w:val="00AB30C3"/>
    <w:rsid w:val="00AE0663"/>
    <w:rsid w:val="00AF7594"/>
    <w:rsid w:val="00B10F31"/>
    <w:rsid w:val="00B13F13"/>
    <w:rsid w:val="00B50B6A"/>
    <w:rsid w:val="00B80DB6"/>
    <w:rsid w:val="00BA2394"/>
    <w:rsid w:val="00BA3BCD"/>
    <w:rsid w:val="00C83912"/>
    <w:rsid w:val="00C85A5D"/>
    <w:rsid w:val="00CA1FE3"/>
    <w:rsid w:val="00CC3616"/>
    <w:rsid w:val="00CC6F22"/>
    <w:rsid w:val="00D31C7A"/>
    <w:rsid w:val="00D97A6C"/>
    <w:rsid w:val="00DD017E"/>
    <w:rsid w:val="00E40901"/>
    <w:rsid w:val="00EE24D8"/>
    <w:rsid w:val="00EE7086"/>
    <w:rsid w:val="00F26319"/>
    <w:rsid w:val="00F34FAA"/>
    <w:rsid w:val="00F36BA1"/>
    <w:rsid w:val="00F37064"/>
    <w:rsid w:val="00FD59AA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012C"/>
  <w15:chartTrackingRefBased/>
  <w15:docId w15:val="{2958EFA5-F27B-A949-9F74-B78AE3D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B82"/>
    <w:pPr>
      <w:spacing w:before="120"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B82"/>
    <w:pPr>
      <w:keepNext/>
      <w:keepLines/>
      <w:numPr>
        <w:numId w:val="15"/>
      </w:numPr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82"/>
    <w:pPr>
      <w:keepNext/>
      <w:keepLines/>
      <w:numPr>
        <w:ilvl w:val="1"/>
        <w:numId w:val="15"/>
      </w:numPr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B51"/>
    <w:pPr>
      <w:keepNext/>
      <w:keepLines/>
      <w:numPr>
        <w:ilvl w:val="2"/>
        <w:numId w:val="15"/>
      </w:numPr>
      <w:spacing w:before="40" w:after="0"/>
      <w:outlineLvl w:val="2"/>
    </w:pPr>
    <w:rPr>
      <w:rFonts w:ascii="Calibri Light" w:eastAsia="Times New Roman" w:hAnsi="Calibri Light"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B51"/>
    <w:pPr>
      <w:keepNext/>
      <w:keepLines/>
      <w:numPr>
        <w:ilvl w:val="3"/>
        <w:numId w:val="15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B51"/>
    <w:pPr>
      <w:keepNext/>
      <w:keepLines/>
      <w:numPr>
        <w:ilvl w:val="4"/>
        <w:numId w:val="15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B51"/>
    <w:pPr>
      <w:keepNext/>
      <w:keepLines/>
      <w:numPr>
        <w:ilvl w:val="5"/>
        <w:numId w:val="15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B51"/>
    <w:pPr>
      <w:keepNext/>
      <w:keepLines/>
      <w:numPr>
        <w:ilvl w:val="6"/>
        <w:numId w:val="15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B51"/>
    <w:pPr>
      <w:keepNext/>
      <w:keepLines/>
      <w:numPr>
        <w:ilvl w:val="7"/>
        <w:numId w:val="15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B51"/>
    <w:pPr>
      <w:keepNext/>
      <w:keepLines/>
      <w:numPr>
        <w:ilvl w:val="8"/>
        <w:numId w:val="15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B82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536B82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5F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FC5"/>
  </w:style>
  <w:style w:type="paragraph" w:styleId="Footer">
    <w:name w:val="footer"/>
    <w:basedOn w:val="Normal"/>
    <w:link w:val="FooterChar"/>
    <w:uiPriority w:val="99"/>
    <w:unhideWhenUsed/>
    <w:rsid w:val="004B5F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FC5"/>
  </w:style>
  <w:style w:type="character" w:styleId="PageNumber">
    <w:name w:val="page number"/>
    <w:basedOn w:val="DefaultParagraphFont"/>
    <w:uiPriority w:val="99"/>
    <w:semiHidden/>
    <w:unhideWhenUsed/>
    <w:rsid w:val="004B5FC5"/>
  </w:style>
  <w:style w:type="table" w:styleId="TableGrid">
    <w:name w:val="Table Grid"/>
    <w:basedOn w:val="TableNormal"/>
    <w:uiPriority w:val="39"/>
    <w:rsid w:val="00AE0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B2C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643B51"/>
    <w:rPr>
      <w:rFonts w:ascii="Calibri Light" w:eastAsia="Times New Roman" w:hAnsi="Calibri Light" w:cs="Times New Roman"/>
      <w:color w:val="1F3763"/>
    </w:rPr>
  </w:style>
  <w:style w:type="character" w:customStyle="1" w:styleId="Heading4Char">
    <w:name w:val="Heading 4 Char"/>
    <w:link w:val="Heading4"/>
    <w:uiPriority w:val="9"/>
    <w:semiHidden/>
    <w:rsid w:val="00643B51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643B51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643B51"/>
    <w:rPr>
      <w:rFonts w:ascii="Calibri Light" w:eastAsia="Times New Roman" w:hAnsi="Calibri Light" w:cs="Times New Roman"/>
      <w:color w:val="1F3763"/>
    </w:rPr>
  </w:style>
  <w:style w:type="character" w:customStyle="1" w:styleId="Heading7Char">
    <w:name w:val="Heading 7 Char"/>
    <w:link w:val="Heading7"/>
    <w:uiPriority w:val="9"/>
    <w:semiHidden/>
    <w:rsid w:val="00643B51"/>
    <w:rPr>
      <w:rFonts w:ascii="Calibri Light" w:eastAsia="Times New Roman" w:hAnsi="Calibri Light" w:cs="Times New Roman"/>
      <w:i/>
      <w:iCs/>
      <w:color w:val="1F3763"/>
    </w:rPr>
  </w:style>
  <w:style w:type="character" w:customStyle="1" w:styleId="Heading8Char">
    <w:name w:val="Heading 8 Char"/>
    <w:link w:val="Heading8"/>
    <w:uiPriority w:val="9"/>
    <w:semiHidden/>
    <w:rsid w:val="00643B51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643B51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table" w:styleId="ListTable3-Accent1">
    <w:name w:val="List Table 3 Accent 1"/>
    <w:basedOn w:val="TableNormal"/>
    <w:uiPriority w:val="48"/>
    <w:rsid w:val="008F6F5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C54FA"/>
    <w:pPr>
      <w:spacing w:before="0"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C54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manson/OneDrive%20-%20Liliuokalani%20Trust/2020-Planning/2020%20Program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 Program Plan Template.dotx</Template>
  <TotalTime>0</TotalTime>
  <Pages>9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Liliʻuokalani Trust</Company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Manson</cp:lastModifiedBy>
  <cp:revision>2</cp:revision>
  <dcterms:created xsi:type="dcterms:W3CDTF">2020-01-24T20:16:00Z</dcterms:created>
  <dcterms:modified xsi:type="dcterms:W3CDTF">2020-01-24T20:16:00Z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0x010100FD50275DB389FB40B96B32D17C204983</vt:lpwstr>
  </property>
</Properties>
</file>